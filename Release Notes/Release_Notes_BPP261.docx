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A34B6">
      <w:pPr>
        <w:pStyle w:val="Titel"/>
        <w:jc w:val="both"/>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AA41F5">
        <w:rPr>
          <w:lang w:val="en-US"/>
        </w:rPr>
        <w:t>.6</w:t>
      </w:r>
      <w:r w:rsidR="00CC4235">
        <w:rPr>
          <w:lang w:val="en-US"/>
        </w:rPr>
        <w:t>.1</w:t>
      </w:r>
      <w:r w:rsidR="00E16EA4">
        <w:rPr>
          <w:lang w:val="en-US"/>
        </w:rPr>
        <w:t xml:space="preserve"> </w:t>
      </w:r>
      <w:r w:rsidR="004C2B78">
        <w:rPr>
          <w:lang w:val="en-US"/>
        </w:rPr>
        <w:t>Release Note</w:t>
      </w:r>
      <w:r w:rsidR="000B5E3D">
        <w:rPr>
          <w:lang w:val="en-US"/>
        </w:rPr>
        <w:t>s</w:t>
      </w:r>
      <w:r w:rsidR="004C2B78">
        <w:rPr>
          <w:lang w:val="en-US"/>
        </w:rPr>
        <w:t xml:space="preserve"> </w:t>
      </w:r>
      <w:r w:rsidR="00AA41F5">
        <w:rPr>
          <w:sz w:val="24"/>
          <w:szCs w:val="24"/>
          <w:lang w:val="en-US"/>
        </w:rPr>
        <w:t>2</w:t>
      </w:r>
      <w:r w:rsidR="00E80590">
        <w:rPr>
          <w:sz w:val="24"/>
          <w:szCs w:val="24"/>
          <w:lang w:val="en-US"/>
        </w:rPr>
        <w:t>8</w:t>
      </w:r>
      <w:bookmarkStart w:id="0" w:name="_GoBack"/>
      <w:bookmarkEnd w:id="0"/>
      <w:r w:rsidR="00AC6AA9">
        <w:rPr>
          <w:sz w:val="24"/>
          <w:szCs w:val="24"/>
          <w:lang w:val="en-US"/>
        </w:rPr>
        <w:t>.</w:t>
      </w:r>
      <w:r w:rsidR="00AA41F5">
        <w:rPr>
          <w:sz w:val="24"/>
          <w:szCs w:val="24"/>
          <w:lang w:val="en-US"/>
        </w:rPr>
        <w:t>0</w:t>
      </w:r>
      <w:r w:rsidR="00CC4235">
        <w:rPr>
          <w:sz w:val="24"/>
          <w:szCs w:val="24"/>
          <w:lang w:val="en-US"/>
        </w:rPr>
        <w:t>4</w:t>
      </w:r>
      <w:r w:rsidR="00AC6AA9">
        <w:rPr>
          <w:sz w:val="24"/>
          <w:szCs w:val="24"/>
          <w:lang w:val="en-US"/>
        </w:rPr>
        <w:t>.201</w:t>
      </w:r>
      <w:r w:rsidR="00AA41F5">
        <w:rPr>
          <w:sz w:val="24"/>
          <w:szCs w:val="24"/>
          <w:lang w:val="en-US"/>
        </w:rPr>
        <w:t>5</w:t>
      </w:r>
    </w:p>
    <w:p w:rsidR="00CC4235" w:rsidRDefault="00CC4235" w:rsidP="00AC692C">
      <w:pPr>
        <w:jc w:val="both"/>
        <w:rPr>
          <w:lang w:val="en-US"/>
        </w:rPr>
      </w:pPr>
      <w:r>
        <w:rPr>
          <w:lang w:val="en-US"/>
        </w:rPr>
        <w:t xml:space="preserve">With this </w:t>
      </w:r>
      <w:r w:rsidR="00230584">
        <w:rPr>
          <w:lang w:val="en-US"/>
        </w:rPr>
        <w:t>intermediate release (</w:t>
      </w:r>
      <w:r>
        <w:rPr>
          <w:lang w:val="en-US"/>
        </w:rPr>
        <w:t>patch</w:t>
      </w:r>
      <w:r w:rsidR="00230584">
        <w:rPr>
          <w:lang w:val="en-US"/>
        </w:rPr>
        <w:t>)</w:t>
      </w:r>
      <w:r>
        <w:rPr>
          <w:lang w:val="en-US"/>
        </w:rPr>
        <w:t xml:space="preserve"> the following issues have been fixed:</w:t>
      </w:r>
    </w:p>
    <w:p w:rsidR="00CC4235" w:rsidRDefault="00CC4235" w:rsidP="00CC4235">
      <w:pPr>
        <w:jc w:val="both"/>
        <w:rPr>
          <w:lang w:val="en-US"/>
        </w:rPr>
      </w:pPr>
      <w:r w:rsidRPr="00CC4235">
        <w:rPr>
          <w:lang w:val="en-US"/>
        </w:rPr>
        <w:t xml:space="preserve">In the Create Dataset Wizard </w:t>
      </w:r>
      <w:r>
        <w:rPr>
          <w:lang w:val="en-US"/>
        </w:rPr>
        <w:t xml:space="preserve">user entered content is now </w:t>
      </w:r>
      <w:r w:rsidR="006B3104">
        <w:rPr>
          <w:lang w:val="en-US"/>
        </w:rPr>
        <w:t>validated again against the metadata schema</w:t>
      </w:r>
      <w:r w:rsidRPr="00CC4235">
        <w:rPr>
          <w:lang w:val="en-US"/>
        </w:rPr>
        <w:t>.</w:t>
      </w:r>
      <w:r>
        <w:rPr>
          <w:lang w:val="en-US"/>
        </w:rPr>
        <w:t xml:space="preserve"> It was disabled for </w:t>
      </w:r>
      <w:proofErr w:type="spellStart"/>
      <w:r>
        <w:rPr>
          <w:lang w:val="en-US"/>
        </w:rPr>
        <w:t>BExIS</w:t>
      </w:r>
      <w:proofErr w:type="spellEnd"/>
      <w:r>
        <w:rPr>
          <w:lang w:val="en-US"/>
        </w:rPr>
        <w:t xml:space="preserve"> 2.6.0 because of a bug that could not be fixed before the release. </w:t>
      </w:r>
    </w:p>
    <w:p w:rsidR="00CC4235" w:rsidRPr="00CC4235" w:rsidRDefault="00CC4235" w:rsidP="00CC4235">
      <w:pPr>
        <w:jc w:val="both"/>
        <w:rPr>
          <w:lang w:val="en-US"/>
        </w:rPr>
      </w:pPr>
      <w:r>
        <w:rPr>
          <w:lang w:val="en-US"/>
        </w:rPr>
        <w:t xml:space="preserve">The performance during the up- and download </w:t>
      </w:r>
      <w:r w:rsidR="00B600A3">
        <w:rPr>
          <w:lang w:val="en-US"/>
        </w:rPr>
        <w:t>of primary data has been improved considerable. These processes are more stable now, especially for larger datasets (10.000+ rows).</w:t>
      </w:r>
    </w:p>
    <w:p w:rsidR="00CC4235" w:rsidRDefault="00B600A3" w:rsidP="00AC692C">
      <w:pPr>
        <w:jc w:val="both"/>
        <w:rPr>
          <w:lang w:val="en-US"/>
        </w:rPr>
      </w:pPr>
      <w:r>
        <w:rPr>
          <w:lang w:val="en-US"/>
        </w:rPr>
        <w:t xml:space="preserve">Another improvement is related to </w:t>
      </w:r>
      <w:r w:rsidR="00230584">
        <w:rPr>
          <w:lang w:val="en-US"/>
        </w:rPr>
        <w:t xml:space="preserve">the </w:t>
      </w:r>
      <w:r>
        <w:rPr>
          <w:lang w:val="en-US"/>
        </w:rPr>
        <w:t xml:space="preserve">session time out behavior. Now a user is properly logged off from the system and a message is provided when there was no action for a </w:t>
      </w:r>
      <w:r w:rsidR="00230584">
        <w:rPr>
          <w:lang w:val="en-US"/>
        </w:rPr>
        <w:t>given</w:t>
      </w:r>
      <w:r>
        <w:rPr>
          <w:lang w:val="en-US"/>
        </w:rPr>
        <w:t xml:space="preserve"> time.</w:t>
      </w:r>
    </w:p>
    <w:p w:rsidR="00E44F94" w:rsidRDefault="00E44F94" w:rsidP="007A34B6">
      <w:pPr>
        <w:jc w:val="both"/>
        <w:rPr>
          <w:lang w:val="en-US"/>
        </w:rPr>
      </w:pPr>
    </w:p>
    <w:p w:rsidR="006D29D1" w:rsidRPr="0040680F" w:rsidRDefault="0023456C" w:rsidP="007A34B6">
      <w:pPr>
        <w:pStyle w:val="berschrift1"/>
        <w:numPr>
          <w:ilvl w:val="0"/>
          <w:numId w:val="23"/>
        </w:numPr>
        <w:jc w:val="both"/>
      </w:pPr>
      <w:r w:rsidRPr="0040680F">
        <w:t>Software Information</w:t>
      </w:r>
    </w:p>
    <w:p w:rsidR="009D28FD" w:rsidRPr="00182548" w:rsidRDefault="009D28FD" w:rsidP="007A34B6">
      <w:pPr>
        <w:pStyle w:val="Listenabsatz"/>
        <w:numPr>
          <w:ilvl w:val="0"/>
          <w:numId w:val="13"/>
        </w:numPr>
        <w:jc w:val="both"/>
        <w:rPr>
          <w:lang w:val="en-US"/>
        </w:rPr>
      </w:pPr>
      <w:r w:rsidRPr="00182548">
        <w:rPr>
          <w:lang w:val="en-US"/>
        </w:rPr>
        <w:t>Name:</w:t>
      </w:r>
      <w:r w:rsidR="004F661B">
        <w:rPr>
          <w:lang w:val="en-US"/>
        </w:rPr>
        <w:t xml:space="preserve"> BEx</w:t>
      </w:r>
      <w:r w:rsidR="00182548">
        <w:rPr>
          <w:lang w:val="en-US"/>
        </w:rPr>
        <w:t>IS</w:t>
      </w:r>
    </w:p>
    <w:p w:rsidR="009D28FD" w:rsidRPr="00E16EA4" w:rsidRDefault="009D28FD" w:rsidP="007A34B6">
      <w:pPr>
        <w:pStyle w:val="Listenabsatz"/>
        <w:numPr>
          <w:ilvl w:val="0"/>
          <w:numId w:val="13"/>
        </w:numPr>
        <w:jc w:val="both"/>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AA41F5">
        <w:rPr>
          <w:lang w:val="en-US"/>
        </w:rPr>
        <w:t>6</w:t>
      </w:r>
      <w:r w:rsidR="00701839">
        <w:rPr>
          <w:lang w:val="en-US"/>
        </w:rPr>
        <w:t>.</w:t>
      </w:r>
      <w:r w:rsidR="00CC4235">
        <w:rPr>
          <w:lang w:val="en-US"/>
        </w:rPr>
        <w:t>1</w:t>
      </w:r>
    </w:p>
    <w:p w:rsidR="00C27DB9" w:rsidRDefault="00C27DB9" w:rsidP="007A34B6">
      <w:pPr>
        <w:pStyle w:val="Listenabsatz"/>
        <w:numPr>
          <w:ilvl w:val="0"/>
          <w:numId w:val="13"/>
        </w:numPr>
        <w:jc w:val="both"/>
        <w:rPr>
          <w:lang w:val="en-US"/>
        </w:rPr>
      </w:pPr>
      <w:r>
        <w:rPr>
          <w:lang w:val="en-US"/>
        </w:rPr>
        <w:t>Application Type: Web Application</w:t>
      </w:r>
    </w:p>
    <w:p w:rsidR="00C27DB9" w:rsidRPr="00182548" w:rsidRDefault="00C27DB9" w:rsidP="007A34B6">
      <w:pPr>
        <w:pStyle w:val="Listenabsatz"/>
        <w:numPr>
          <w:ilvl w:val="0"/>
          <w:numId w:val="13"/>
        </w:numPr>
        <w:jc w:val="both"/>
        <w:rPr>
          <w:lang w:val="en-US"/>
        </w:rPr>
      </w:pPr>
      <w:r>
        <w:rPr>
          <w:lang w:val="en-US"/>
        </w:rPr>
        <w:t>Platform: Windows</w:t>
      </w:r>
    </w:p>
    <w:p w:rsidR="009B46E0" w:rsidRPr="0040680F" w:rsidRDefault="009B46E0" w:rsidP="007A34B6">
      <w:pPr>
        <w:pStyle w:val="berschrift1"/>
        <w:numPr>
          <w:ilvl w:val="0"/>
          <w:numId w:val="23"/>
        </w:numPr>
        <w:jc w:val="both"/>
      </w:pPr>
      <w:r w:rsidRPr="0040680F">
        <w:t>License Agreement</w:t>
      </w:r>
    </w:p>
    <w:p w:rsidR="00C37366" w:rsidRDefault="00C37366" w:rsidP="007A34B6">
      <w:pPr>
        <w:jc w:val="both"/>
        <w:rPr>
          <w:lang w:val="en-US"/>
        </w:rPr>
      </w:pPr>
      <w:r>
        <w:rPr>
          <w:lang w:val="en-US"/>
        </w:rPr>
        <w:t xml:space="preserve">The contents included in this software </w:t>
      </w:r>
      <w:r w:rsidRPr="00C37366">
        <w:rPr>
          <w:lang w:val="en-US"/>
        </w:rPr>
        <w:t xml:space="preserve">are licensed to you, the end user. Your use of </w:t>
      </w:r>
      <w:r w:rsidR="00845F83">
        <w:rPr>
          <w:lang w:val="en-US"/>
        </w:rPr>
        <w:t>BEx</w:t>
      </w:r>
      <w:r w:rsidR="00E547E0">
        <w:rPr>
          <w:lang w:val="en-US"/>
        </w:rPr>
        <w:t>IS</w:t>
      </w:r>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r w:rsidR="000E2942">
        <w:rPr>
          <w:lang w:val="en-US"/>
        </w:rPr>
        <w:t>BEx</w:t>
      </w:r>
      <w:r w:rsidR="00E547E0">
        <w:rPr>
          <w:lang w:val="en-US"/>
        </w:rPr>
        <w:t>IS</w:t>
      </w:r>
      <w:r>
        <w:rPr>
          <w:lang w:val="en-US"/>
        </w:rPr>
        <w:t xml:space="preserve"> software</w:t>
      </w:r>
      <w:r w:rsidRPr="00C37366">
        <w:rPr>
          <w:lang w:val="en-US"/>
        </w:rPr>
        <w:t xml:space="preserve">. If you do not agree to the terms of the EULA, you are not authorized to use </w:t>
      </w:r>
      <w:r w:rsidR="000E2942">
        <w:rPr>
          <w:lang w:val="en-US"/>
        </w:rPr>
        <w:t>BEx</w:t>
      </w:r>
      <w:r w:rsidR="00E547E0">
        <w:rPr>
          <w:lang w:val="en-US"/>
        </w:rPr>
        <w:t>IS</w:t>
      </w:r>
      <w:r>
        <w:rPr>
          <w:lang w:val="en-US"/>
        </w:rPr>
        <w:t xml:space="preserve"> software</w:t>
      </w:r>
      <w:r w:rsidRPr="00C37366">
        <w:rPr>
          <w:lang w:val="en-US"/>
        </w:rPr>
        <w:t>.</w:t>
      </w:r>
    </w:p>
    <w:p w:rsidR="0023456C" w:rsidRPr="0040680F" w:rsidRDefault="0023456C" w:rsidP="007A34B6">
      <w:pPr>
        <w:pStyle w:val="berschrift1"/>
        <w:numPr>
          <w:ilvl w:val="0"/>
          <w:numId w:val="23"/>
        </w:numPr>
        <w:jc w:val="both"/>
      </w:pPr>
      <w:r w:rsidRPr="0040680F">
        <w:t xml:space="preserve">System </w:t>
      </w:r>
      <w:proofErr w:type="spellStart"/>
      <w:r w:rsidRPr="0040680F">
        <w:t>Requirements</w:t>
      </w:r>
      <w:proofErr w:type="spellEnd"/>
    </w:p>
    <w:p w:rsidR="0023456C" w:rsidRPr="00182548" w:rsidRDefault="0023456C" w:rsidP="007A34B6">
      <w:pPr>
        <w:pStyle w:val="Listenabsatz"/>
        <w:numPr>
          <w:ilvl w:val="0"/>
          <w:numId w:val="12"/>
        </w:numPr>
        <w:jc w:val="both"/>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7A34B6">
      <w:pPr>
        <w:pStyle w:val="Listenabsatz"/>
        <w:numPr>
          <w:ilvl w:val="0"/>
          <w:numId w:val="12"/>
        </w:numPr>
        <w:jc w:val="both"/>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7A34B6">
      <w:pPr>
        <w:pStyle w:val="Listenabsatz"/>
        <w:numPr>
          <w:ilvl w:val="0"/>
          <w:numId w:val="12"/>
        </w:numPr>
        <w:jc w:val="both"/>
        <w:rPr>
          <w:lang w:val="en-US"/>
        </w:rPr>
      </w:pPr>
      <w:r w:rsidRPr="00182548">
        <w:rPr>
          <w:lang w:val="en-US"/>
        </w:rPr>
        <w:t>DBMS</w:t>
      </w:r>
      <w:r w:rsidR="001C07E0">
        <w:rPr>
          <w:lang w:val="en-US"/>
        </w:rPr>
        <w:t xml:space="preserve">: </w:t>
      </w:r>
    </w:p>
    <w:p w:rsidR="0023456C" w:rsidRDefault="001C07E0" w:rsidP="007A34B6">
      <w:pPr>
        <w:pStyle w:val="Listenabsatz"/>
        <w:numPr>
          <w:ilvl w:val="1"/>
          <w:numId w:val="12"/>
        </w:numPr>
        <w:jc w:val="both"/>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r w:rsidR="00E547E0">
        <w:rPr>
          <w:lang w:val="en-US"/>
        </w:rPr>
        <w:t>BE</w:t>
      </w:r>
      <w:r w:rsidR="000E2942">
        <w:rPr>
          <w:lang w:val="en-US"/>
        </w:rPr>
        <w:t>x</w:t>
      </w:r>
      <w:r w:rsidR="00E547E0">
        <w:rPr>
          <w:lang w:val="en-US"/>
        </w:rPr>
        <w:t>IS</w:t>
      </w:r>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7A34B6">
      <w:pPr>
        <w:pStyle w:val="Listenabsatz"/>
        <w:numPr>
          <w:ilvl w:val="1"/>
          <w:numId w:val="12"/>
        </w:numPr>
        <w:jc w:val="both"/>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BE</w:t>
      </w:r>
      <w:r w:rsidR="000E2942">
        <w:rPr>
          <w:lang w:val="en-US"/>
        </w:rPr>
        <w:t>x</w:t>
      </w:r>
      <w:r w:rsidR="00F07E32">
        <w:rPr>
          <w:lang w:val="en-US"/>
        </w:rPr>
        <w:t xml:space="preserve">IS has not been </w:t>
      </w:r>
      <w:r w:rsidR="00F07E32" w:rsidRPr="00182548">
        <w:rPr>
          <w:lang w:val="en-US"/>
        </w:rPr>
        <w:t>tested on other versions!</w:t>
      </w:r>
    </w:p>
    <w:p w:rsidR="000653AB" w:rsidRDefault="007975B6" w:rsidP="007A34B6">
      <w:pPr>
        <w:pStyle w:val="Listenabsatz"/>
        <w:numPr>
          <w:ilvl w:val="0"/>
          <w:numId w:val="12"/>
        </w:numPr>
        <w:jc w:val="both"/>
        <w:rPr>
          <w:lang w:val="en-US"/>
        </w:rPr>
      </w:pPr>
      <w:r w:rsidRPr="00182548">
        <w:rPr>
          <w:lang w:val="en-US"/>
        </w:rPr>
        <w:t>Dependencies</w:t>
      </w:r>
    </w:p>
    <w:p w:rsidR="000653AB" w:rsidRDefault="007975B6" w:rsidP="007A34B6">
      <w:pPr>
        <w:pStyle w:val="Listenabsatz"/>
        <w:numPr>
          <w:ilvl w:val="1"/>
          <w:numId w:val="12"/>
        </w:numPr>
        <w:jc w:val="both"/>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7A34B6">
      <w:pPr>
        <w:pStyle w:val="Listenabsatz"/>
        <w:numPr>
          <w:ilvl w:val="1"/>
          <w:numId w:val="12"/>
        </w:numPr>
        <w:jc w:val="both"/>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7A34B6">
      <w:pPr>
        <w:pStyle w:val="Listenabsatz"/>
        <w:numPr>
          <w:ilvl w:val="1"/>
          <w:numId w:val="12"/>
        </w:numPr>
        <w:jc w:val="both"/>
        <w:rPr>
          <w:lang w:val="en-US"/>
        </w:rPr>
      </w:pPr>
      <w:r>
        <w:rPr>
          <w:lang w:val="en-US"/>
        </w:rPr>
        <w:t>Lucene.Net 3.0.3,</w:t>
      </w:r>
      <w:r w:rsidR="009D1483">
        <w:rPr>
          <w:lang w:val="en-US"/>
        </w:rPr>
        <w:t xml:space="preserve"> created by </w:t>
      </w:r>
      <w:r>
        <w:rPr>
          <w:lang w:val="en-US"/>
        </w:rPr>
        <w:t>Lucene.Net Community</w:t>
      </w:r>
    </w:p>
    <w:p w:rsidR="009D1483" w:rsidRDefault="009D1483" w:rsidP="007A34B6">
      <w:pPr>
        <w:pStyle w:val="Listenabsatz"/>
        <w:numPr>
          <w:ilvl w:val="1"/>
          <w:numId w:val="12"/>
        </w:numPr>
        <w:jc w:val="both"/>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7A34B6">
      <w:pPr>
        <w:pStyle w:val="Listenabsatz"/>
        <w:numPr>
          <w:ilvl w:val="1"/>
          <w:numId w:val="12"/>
        </w:numPr>
        <w:jc w:val="both"/>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7A34B6">
      <w:pPr>
        <w:pStyle w:val="Listenabsatz"/>
        <w:numPr>
          <w:ilvl w:val="1"/>
          <w:numId w:val="12"/>
        </w:numPr>
        <w:jc w:val="both"/>
        <w:rPr>
          <w:lang w:val="en-US"/>
        </w:rPr>
      </w:pPr>
      <w:r>
        <w:rPr>
          <w:lang w:val="en-US"/>
        </w:rPr>
        <w:t>NHibernate 3.3.3.4001</w:t>
      </w:r>
      <w:r w:rsidR="009D1483">
        <w:rPr>
          <w:lang w:val="en-US"/>
        </w:rPr>
        <w:t xml:space="preserve"> created by </w:t>
      </w:r>
      <w:r w:rsidR="00EC351B">
        <w:rPr>
          <w:lang w:val="en-US"/>
        </w:rPr>
        <w:t>NHibernate Community</w:t>
      </w:r>
    </w:p>
    <w:p w:rsidR="00EC351B" w:rsidRDefault="00EC351B" w:rsidP="007A34B6">
      <w:pPr>
        <w:pStyle w:val="Listenabsatz"/>
        <w:numPr>
          <w:ilvl w:val="1"/>
          <w:numId w:val="12"/>
        </w:numPr>
        <w:jc w:val="both"/>
        <w:rPr>
          <w:lang w:val="en-US"/>
        </w:rPr>
      </w:pPr>
      <w:proofErr w:type="spellStart"/>
      <w:r>
        <w:rPr>
          <w:lang w:val="en-US"/>
        </w:rPr>
        <w:lastRenderedPageBreak/>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7A34B6">
      <w:pPr>
        <w:pStyle w:val="Listenabsatz"/>
        <w:numPr>
          <w:ilvl w:val="1"/>
          <w:numId w:val="12"/>
        </w:numPr>
        <w:jc w:val="both"/>
        <w:rPr>
          <w:lang w:val="en-US"/>
        </w:rPr>
      </w:pPr>
      <w:r>
        <w:rPr>
          <w:lang w:val="en-US"/>
        </w:rPr>
        <w:t>Unity Application Block 2.1.505.2,</w:t>
      </w:r>
      <w:r w:rsidR="009D1483">
        <w:rPr>
          <w:lang w:val="en-US"/>
        </w:rPr>
        <w:t xml:space="preserve"> created by </w:t>
      </w:r>
      <w:r>
        <w:rPr>
          <w:lang w:val="en-US"/>
        </w:rPr>
        <w:t>Microsoft</w:t>
      </w:r>
    </w:p>
    <w:p w:rsidR="00C048CF" w:rsidRDefault="00C048CF" w:rsidP="007A34B6">
      <w:pPr>
        <w:pStyle w:val="Listenabsatz"/>
        <w:numPr>
          <w:ilvl w:val="0"/>
          <w:numId w:val="12"/>
        </w:numPr>
        <w:jc w:val="both"/>
        <w:rPr>
          <w:lang w:val="en-US"/>
        </w:rPr>
      </w:pPr>
      <w:r>
        <w:rPr>
          <w:lang w:val="en-US"/>
        </w:rPr>
        <w:t>Disk Space:</w:t>
      </w:r>
    </w:p>
    <w:p w:rsidR="0017395E" w:rsidRDefault="0085071C" w:rsidP="007A34B6">
      <w:pPr>
        <w:pStyle w:val="Listenabsatz"/>
        <w:numPr>
          <w:ilvl w:val="1"/>
          <w:numId w:val="12"/>
        </w:numPr>
        <w:jc w:val="both"/>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7A34B6">
      <w:pPr>
        <w:pStyle w:val="Listenabsatz"/>
        <w:numPr>
          <w:ilvl w:val="1"/>
          <w:numId w:val="12"/>
        </w:numPr>
        <w:jc w:val="both"/>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7A34B6">
      <w:pPr>
        <w:pStyle w:val="berschrift1"/>
        <w:numPr>
          <w:ilvl w:val="0"/>
          <w:numId w:val="23"/>
        </w:numPr>
        <w:jc w:val="both"/>
      </w:pPr>
      <w:r>
        <w:t>Installation</w:t>
      </w:r>
    </w:p>
    <w:p w:rsidR="0086743F" w:rsidRPr="0086743F" w:rsidRDefault="0086743F" w:rsidP="007A34B6">
      <w:pPr>
        <w:jc w:val="both"/>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F6E58">
        <w:rPr>
          <w:lang w:val="en-US"/>
        </w:rPr>
        <w:t>_BPP26</w:t>
      </w:r>
      <w:r w:rsidR="00230584">
        <w:rPr>
          <w:lang w:val="en-US"/>
        </w:rPr>
        <w:t>1</w:t>
      </w:r>
      <w:r>
        <w:rPr>
          <w:lang w:val="en-US"/>
        </w:rPr>
        <w:t>.</w:t>
      </w:r>
      <w:r w:rsidR="002547CD">
        <w:rPr>
          <w:lang w:val="en-US"/>
        </w:rPr>
        <w:t>pdf</w:t>
      </w:r>
      <w:r>
        <w:rPr>
          <w:lang w:val="en-US"/>
        </w:rPr>
        <w:t>.</w:t>
      </w:r>
    </w:p>
    <w:p w:rsidR="00E77ECD" w:rsidRPr="0040680F" w:rsidRDefault="00C110F3" w:rsidP="007A34B6">
      <w:pPr>
        <w:pStyle w:val="berschrift1"/>
        <w:numPr>
          <w:ilvl w:val="0"/>
          <w:numId w:val="23"/>
        </w:numPr>
        <w:jc w:val="both"/>
      </w:pPr>
      <w:r>
        <w:t>System F</w:t>
      </w:r>
      <w:r w:rsidR="00AE1349" w:rsidRPr="0040680F">
        <w:t>unctionality</w:t>
      </w:r>
    </w:p>
    <w:p w:rsidR="000272BD" w:rsidRDefault="000272BD" w:rsidP="007A34B6">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sidR="00B03A94">
        <w:rPr>
          <w:lang w:val="en-US"/>
        </w:rPr>
        <w:t>, Web Interfac</w:t>
      </w:r>
      <w:r>
        <w:rPr>
          <w:lang w:val="en-US"/>
        </w:rPr>
        <w:t>e</w:t>
      </w:r>
      <w:r w:rsidR="00470248">
        <w:rPr>
          <w:lang w:val="en-US"/>
        </w:rPr>
        <w:t>s</w:t>
      </w:r>
      <w:r>
        <w:rPr>
          <w:lang w:val="en-US"/>
        </w:rPr>
        <w:t xml:space="preserv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7A34B6">
      <w:pPr>
        <w:pStyle w:val="berschrift2"/>
        <w:numPr>
          <w:ilvl w:val="0"/>
          <w:numId w:val="26"/>
        </w:numPr>
        <w:jc w:val="both"/>
        <w:rPr>
          <w:lang w:val="en-US"/>
        </w:rPr>
      </w:pPr>
      <w:r>
        <w:rPr>
          <w:lang w:val="en-US"/>
        </w:rPr>
        <w:t>Data Discovery</w:t>
      </w:r>
      <w:r w:rsidR="006F1697">
        <w:rPr>
          <w:lang w:val="en-US"/>
        </w:rPr>
        <w:t xml:space="preserve"> Module</w:t>
      </w:r>
    </w:p>
    <w:p w:rsidR="0092727A" w:rsidRPr="0092727A"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7A34B6">
      <w:pPr>
        <w:pStyle w:val="berschrift3"/>
        <w:jc w:val="both"/>
      </w:pPr>
      <w:r w:rsidRPr="00230E69">
        <w:t>Existing Features</w:t>
      </w:r>
    </w:p>
    <w:p w:rsidR="00252B8C" w:rsidRDefault="00252B8C" w:rsidP="007A34B6">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D82D25" w:rsidRPr="00D82D25" w:rsidRDefault="00756318" w:rsidP="007A34B6">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r w:rsidR="00D82D25" w:rsidRPr="00D82D25">
        <w:rPr>
          <w:b/>
          <w:lang w:val="en-US"/>
        </w:rPr>
        <w:t xml:space="preserve"> </w:t>
      </w:r>
    </w:p>
    <w:p w:rsidR="00470248" w:rsidRPr="00470248" w:rsidRDefault="00D82D25" w:rsidP="00470248">
      <w:pPr>
        <w:pStyle w:val="Listenabsatz"/>
        <w:numPr>
          <w:ilvl w:val="0"/>
          <w:numId w:val="24"/>
        </w:numPr>
        <w:jc w:val="both"/>
        <w:rPr>
          <w:lang w:val="en-US"/>
        </w:rPr>
      </w:pPr>
      <w:r w:rsidRPr="00470248">
        <w:rPr>
          <w:b/>
          <w:lang w:val="en-US"/>
        </w:rPr>
        <w:t xml:space="preserve">Primary data search </w:t>
      </w:r>
      <w:r w:rsidRPr="00470248">
        <w:rPr>
          <w:bCs/>
          <w:lang w:val="en-US"/>
        </w:rPr>
        <w:t>(version 2.4.0)</w:t>
      </w:r>
    </w:p>
    <w:p w:rsidR="00470248" w:rsidRDefault="00F741F5" w:rsidP="00470248">
      <w:pPr>
        <w:pStyle w:val="Listenabsatz"/>
        <w:numPr>
          <w:ilvl w:val="0"/>
          <w:numId w:val="24"/>
        </w:numPr>
        <w:jc w:val="both"/>
        <w:rPr>
          <w:lang w:val="en-US"/>
        </w:rPr>
      </w:pPr>
      <w:r>
        <w:rPr>
          <w:b/>
          <w:lang w:val="en-US"/>
        </w:rPr>
        <w:t>mapping</w:t>
      </w:r>
      <w:r w:rsidRPr="00470248">
        <w:rPr>
          <w:b/>
          <w:lang w:val="en-US"/>
        </w:rPr>
        <w:t xml:space="preserve"> </w:t>
      </w:r>
      <w:proofErr w:type="spellStart"/>
      <w:r w:rsidRPr="00470248">
        <w:rPr>
          <w:b/>
          <w:lang w:val="en-US"/>
        </w:rPr>
        <w:t>Lucene</w:t>
      </w:r>
      <w:proofErr w:type="spellEnd"/>
      <w:r w:rsidRPr="00470248">
        <w:rPr>
          <w:b/>
          <w:lang w:val="en-US"/>
        </w:rPr>
        <w:t xml:space="preserve"> field</w:t>
      </w:r>
      <w:r>
        <w:rPr>
          <w:b/>
          <w:lang w:val="en-US"/>
        </w:rPr>
        <w:t>s to</w:t>
      </w:r>
      <w:r w:rsidRPr="00470248">
        <w:rPr>
          <w:b/>
          <w:lang w:val="en-US"/>
        </w:rPr>
        <w:t xml:space="preserve"> </w:t>
      </w:r>
      <w:r w:rsidR="00470248" w:rsidRPr="00470248">
        <w:rPr>
          <w:b/>
          <w:lang w:val="en-US"/>
        </w:rPr>
        <w:t xml:space="preserve">multiple Metadata Nodes </w:t>
      </w:r>
      <w:r>
        <w:rPr>
          <w:b/>
          <w:lang w:val="en-US"/>
        </w:rPr>
        <w:t>i</w:t>
      </w:r>
      <w:r w:rsidRPr="00470248">
        <w:rPr>
          <w:b/>
          <w:lang w:val="en-US"/>
        </w:rPr>
        <w:t xml:space="preserve">n the Search Component Manager </w:t>
      </w:r>
      <w:r w:rsidR="00470248">
        <w:rPr>
          <w:bCs/>
          <w:lang w:val="en-US"/>
        </w:rPr>
        <w:t>(version 2.5</w:t>
      </w:r>
      <w:r w:rsidR="00470248" w:rsidRPr="00470248">
        <w:rPr>
          <w:bCs/>
          <w:lang w:val="en-US"/>
        </w:rPr>
        <w:t>.</w:t>
      </w:r>
      <w:r w:rsidR="00470248">
        <w:rPr>
          <w:bCs/>
          <w:lang w:val="en-US"/>
        </w:rPr>
        <w:t>0</w:t>
      </w:r>
      <w:r w:rsidR="00470248" w:rsidRPr="00470248">
        <w:rPr>
          <w:bCs/>
          <w:lang w:val="en-US"/>
        </w:rPr>
        <w:t>)</w:t>
      </w:r>
      <w:r w:rsidR="00470248" w:rsidRPr="00470248">
        <w:rPr>
          <w:lang w:val="en-US"/>
        </w:rPr>
        <w:t xml:space="preserve"> </w:t>
      </w:r>
    </w:p>
    <w:p w:rsidR="006B3104" w:rsidRDefault="006B3104" w:rsidP="006B3104">
      <w:pPr>
        <w:pStyle w:val="Listenabsatz"/>
        <w:numPr>
          <w:ilvl w:val="0"/>
          <w:numId w:val="24"/>
        </w:numPr>
        <w:jc w:val="both"/>
        <w:rPr>
          <w:lang w:val="en-US"/>
        </w:rPr>
      </w:pPr>
      <w:r w:rsidRPr="006B3104">
        <w:rPr>
          <w:b/>
          <w:lang w:val="en-US"/>
        </w:rPr>
        <w:t xml:space="preserve">The homepage contains </w:t>
      </w:r>
      <w:r w:rsidRPr="006B3104">
        <w:rPr>
          <w:b/>
          <w:lang w:val="en-US"/>
        </w:rPr>
        <w:t xml:space="preserve">a list of </w:t>
      </w:r>
      <w:r w:rsidRPr="006B3104">
        <w:rPr>
          <w:b/>
          <w:lang w:val="en-US"/>
        </w:rPr>
        <w:t>accessible dataset</w:t>
      </w:r>
      <w:r>
        <w:rPr>
          <w:lang w:val="en-US"/>
        </w:rPr>
        <w:t xml:space="preserve"> </w:t>
      </w:r>
      <w:r>
        <w:rPr>
          <w:bCs/>
          <w:lang w:val="en-US"/>
        </w:rPr>
        <w:t>(version 2.6</w:t>
      </w:r>
      <w:r w:rsidRPr="00470248">
        <w:rPr>
          <w:bCs/>
          <w:lang w:val="en-US"/>
        </w:rPr>
        <w:t>.</w:t>
      </w:r>
      <w:r>
        <w:rPr>
          <w:bCs/>
          <w:lang w:val="en-US"/>
        </w:rPr>
        <w:t>0</w:t>
      </w:r>
      <w:r w:rsidRPr="00470248">
        <w:rPr>
          <w:bCs/>
          <w:lang w:val="en-US"/>
        </w:rPr>
        <w:t>)</w:t>
      </w:r>
    </w:p>
    <w:p w:rsidR="00E77ECD" w:rsidRDefault="0023456C" w:rsidP="007A34B6">
      <w:pPr>
        <w:pStyle w:val="berschrift3"/>
        <w:jc w:val="both"/>
        <w:rPr>
          <w:lang w:val="en-US"/>
        </w:rPr>
      </w:pPr>
      <w:r w:rsidRPr="00470248">
        <w:rPr>
          <w:lang w:val="en-US"/>
        </w:rPr>
        <w:t>New Features</w:t>
      </w:r>
    </w:p>
    <w:p w:rsidR="006B3104" w:rsidRDefault="006B3104" w:rsidP="006B3104">
      <w:pPr>
        <w:pStyle w:val="Listenabsatz"/>
        <w:numPr>
          <w:ilvl w:val="0"/>
          <w:numId w:val="24"/>
        </w:numPr>
        <w:jc w:val="both"/>
        <w:rPr>
          <w:lang w:val="en-US"/>
        </w:rPr>
      </w:pPr>
      <w:r>
        <w:rPr>
          <w:lang w:val="en-US"/>
        </w:rPr>
        <w:t>NA</w:t>
      </w:r>
    </w:p>
    <w:p w:rsidR="00E77ECD" w:rsidRDefault="0023456C" w:rsidP="007A34B6">
      <w:pPr>
        <w:pStyle w:val="berschrift3"/>
        <w:jc w:val="both"/>
        <w:rPr>
          <w:lang w:val="en-US"/>
        </w:rPr>
      </w:pPr>
      <w:r w:rsidRPr="009E280E">
        <w:rPr>
          <w:lang w:val="en-US"/>
        </w:rPr>
        <w:t>Changed</w:t>
      </w:r>
      <w:r w:rsidR="00280A99" w:rsidRPr="009E280E">
        <w:rPr>
          <w:lang w:val="en-US"/>
        </w:rPr>
        <w:t>/ Enhanced</w:t>
      </w:r>
      <w:r w:rsidRPr="009E280E">
        <w:rPr>
          <w:lang w:val="en-US"/>
        </w:rPr>
        <w:t xml:space="preserve"> Features</w:t>
      </w:r>
    </w:p>
    <w:p w:rsidR="006B3104" w:rsidRDefault="006B3104" w:rsidP="006B3104">
      <w:pPr>
        <w:pStyle w:val="Listenabsatz"/>
        <w:numPr>
          <w:ilvl w:val="0"/>
          <w:numId w:val="24"/>
        </w:numPr>
        <w:jc w:val="both"/>
        <w:rPr>
          <w:lang w:val="en-US"/>
        </w:rPr>
      </w:pPr>
      <w:r>
        <w:rPr>
          <w:lang w:val="en-US"/>
        </w:rPr>
        <w:t>NA</w:t>
      </w:r>
    </w:p>
    <w:p w:rsidR="005A2F28" w:rsidRPr="00D82D25" w:rsidRDefault="00056D56" w:rsidP="007A34B6">
      <w:pPr>
        <w:pStyle w:val="berschrift3"/>
        <w:jc w:val="both"/>
        <w:rPr>
          <w:lang w:val="en-US"/>
        </w:rPr>
      </w:pPr>
      <w:r w:rsidRPr="00D82D25">
        <w:rPr>
          <w:lang w:val="en-US"/>
        </w:rPr>
        <w:t>Dropped</w:t>
      </w:r>
      <w:r w:rsidR="005A2F28" w:rsidRPr="00D82D25">
        <w:rPr>
          <w:lang w:val="en-US"/>
        </w:rPr>
        <w:t xml:space="preserve"> Features</w:t>
      </w:r>
    </w:p>
    <w:p w:rsidR="005A2F28" w:rsidRDefault="00203DDB" w:rsidP="007A34B6">
      <w:pPr>
        <w:pStyle w:val="Listenabsatz"/>
        <w:numPr>
          <w:ilvl w:val="0"/>
          <w:numId w:val="24"/>
        </w:numPr>
        <w:jc w:val="both"/>
        <w:rPr>
          <w:lang w:val="en-US"/>
        </w:rPr>
      </w:pPr>
      <w:r>
        <w:rPr>
          <w:lang w:val="en-US"/>
        </w:rPr>
        <w:t>NA</w:t>
      </w:r>
    </w:p>
    <w:p w:rsidR="00B2187A" w:rsidRPr="00470248" w:rsidRDefault="0023456C" w:rsidP="007A34B6">
      <w:pPr>
        <w:pStyle w:val="berschrift3"/>
        <w:jc w:val="both"/>
        <w:rPr>
          <w:lang w:val="en-US"/>
        </w:rPr>
      </w:pPr>
      <w:r w:rsidRPr="00470248">
        <w:rPr>
          <w:lang w:val="en-US"/>
        </w:rPr>
        <w:t>Fixed Issues</w:t>
      </w:r>
      <w:r w:rsidR="00E65EC9" w:rsidRPr="00470248">
        <w:rPr>
          <w:lang w:val="en-US"/>
        </w:rPr>
        <w:t xml:space="preserve">  </w:t>
      </w:r>
    </w:p>
    <w:p w:rsidR="006B3104" w:rsidRDefault="006B3104" w:rsidP="006B3104">
      <w:pPr>
        <w:pStyle w:val="Listenabsatz"/>
        <w:numPr>
          <w:ilvl w:val="0"/>
          <w:numId w:val="24"/>
        </w:numPr>
        <w:jc w:val="both"/>
        <w:rPr>
          <w:lang w:val="en-US"/>
        </w:rPr>
      </w:pPr>
      <w:r>
        <w:rPr>
          <w:lang w:val="en-US"/>
        </w:rPr>
        <w:t>NA</w:t>
      </w:r>
    </w:p>
    <w:p w:rsidR="007A22E3" w:rsidRPr="005915C4" w:rsidRDefault="00280A99"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7A34B6">
      <w:pPr>
        <w:pStyle w:val="Listenabsatz"/>
        <w:numPr>
          <w:ilvl w:val="0"/>
          <w:numId w:val="24"/>
        </w:numPr>
        <w:jc w:val="both"/>
        <w:rPr>
          <w:lang w:val="en-US"/>
        </w:rPr>
      </w:pPr>
      <w:r>
        <w:rPr>
          <w:lang w:val="en-US"/>
        </w:rPr>
        <w:t>NA</w:t>
      </w:r>
    </w:p>
    <w:p w:rsidR="007A22E3" w:rsidRPr="005915C4" w:rsidRDefault="00BA0AB3" w:rsidP="007A34B6">
      <w:pPr>
        <w:pStyle w:val="berschrift3"/>
        <w:jc w:val="both"/>
      </w:pPr>
      <w:r w:rsidRPr="005915C4">
        <w:lastRenderedPageBreak/>
        <w:t xml:space="preserve">Known </w:t>
      </w:r>
      <w:r w:rsidR="00203DDB" w:rsidRPr="005915C4">
        <w:t>I</w:t>
      </w:r>
      <w:r w:rsidR="007A22E3" w:rsidRPr="005915C4">
        <w:t>ssues</w:t>
      </w:r>
    </w:p>
    <w:p w:rsidR="001E70A5" w:rsidRDefault="00D459F9" w:rsidP="007A34B6">
      <w:pPr>
        <w:pStyle w:val="Listenabsatz"/>
        <w:numPr>
          <w:ilvl w:val="0"/>
          <w:numId w:val="24"/>
        </w:numPr>
        <w:jc w:val="both"/>
        <w:rPr>
          <w:lang w:val="en-US"/>
        </w:rPr>
      </w:pPr>
      <w:r>
        <w:rPr>
          <w:lang w:val="en-US"/>
        </w:rPr>
        <w:t xml:space="preserve">Facets do not </w:t>
      </w:r>
      <w:r w:rsidR="003968DE">
        <w:rPr>
          <w:lang w:val="en-US"/>
        </w:rPr>
        <w:t>act</w:t>
      </w:r>
      <w:r>
        <w:rPr>
          <w:lang w:val="en-US"/>
        </w:rPr>
        <w:t xml:space="preserve"> as expected when names contain special characters (e.g. “-“) </w:t>
      </w:r>
    </w:p>
    <w:p w:rsidR="00152A72" w:rsidRDefault="00152A72" w:rsidP="00152A72">
      <w:pPr>
        <w:pStyle w:val="Listenabsatz"/>
        <w:jc w:val="both"/>
        <w:rPr>
          <w:lang w:val="en-US"/>
        </w:rPr>
      </w:pPr>
    </w:p>
    <w:p w:rsidR="00833D5C" w:rsidRDefault="00833D5C" w:rsidP="007A34B6">
      <w:pPr>
        <w:pStyle w:val="berschrift2"/>
        <w:numPr>
          <w:ilvl w:val="0"/>
          <w:numId w:val="26"/>
        </w:numPr>
        <w:jc w:val="both"/>
        <w:rPr>
          <w:lang w:val="en-US"/>
        </w:rPr>
      </w:pPr>
      <w:r>
        <w:rPr>
          <w:lang w:val="en-US"/>
        </w:rPr>
        <w:t>Data Collection Module</w:t>
      </w:r>
    </w:p>
    <w:p w:rsidR="0088538C" w:rsidRPr="0088538C" w:rsidRDefault="00E3709F" w:rsidP="007A34B6">
      <w:pPr>
        <w:jc w:val="both"/>
        <w:rPr>
          <w:lang w:val="en-US"/>
        </w:rPr>
      </w:pPr>
      <w:r w:rsidRPr="00E3709F">
        <w:rPr>
          <w:lang w:val="en-US"/>
        </w:rPr>
        <w:t>The purpose of the data collection module is to allow users to submit data alongside with metadata. The module processes the da</w:t>
      </w:r>
      <w:r w:rsidR="007A34B6">
        <w:rPr>
          <w:lang w:val="en-US"/>
        </w:rPr>
        <w:t>ta in accordance with its data/</w:t>
      </w:r>
      <w:r w:rsidRPr="00E3709F">
        <w:rPr>
          <w:lang w:val="en-US"/>
        </w:rPr>
        <w:t xml:space="preserve">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7A34B6">
      <w:pPr>
        <w:pStyle w:val="berschrift3"/>
        <w:jc w:val="both"/>
      </w:pPr>
      <w:r w:rsidRPr="00230E69">
        <w:t>Existing Features</w:t>
      </w:r>
    </w:p>
    <w:p w:rsidR="006D3323" w:rsidRPr="006D3323" w:rsidRDefault="000E5297" w:rsidP="007A34B6">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7A34B6">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7A34B6">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F92FF0" w:rsidRPr="00F92FF0" w:rsidRDefault="00042888" w:rsidP="007A34B6">
      <w:pPr>
        <w:pStyle w:val="Listenabsatz"/>
        <w:numPr>
          <w:ilvl w:val="0"/>
          <w:numId w:val="24"/>
        </w:numPr>
        <w:jc w:val="both"/>
        <w:rPr>
          <w:lang w:val="en-US"/>
        </w:rPr>
      </w:pPr>
      <w:r w:rsidRPr="00755EF0">
        <w:rPr>
          <w:b/>
          <w:lang w:val="en-US"/>
        </w:rPr>
        <w:t xml:space="preserve">Create </w:t>
      </w:r>
      <w:r w:rsidR="00692737">
        <w:rPr>
          <w:b/>
          <w:lang w:val="en-US"/>
        </w:rPr>
        <w:t xml:space="preserve">Structured </w:t>
      </w:r>
      <w:r w:rsidRPr="00755EF0">
        <w:rPr>
          <w:b/>
          <w:lang w:val="en-US"/>
        </w:rPr>
        <w:t>Dataset</w:t>
      </w:r>
      <w:r>
        <w:rPr>
          <w:lang w:val="en-US"/>
        </w:rPr>
        <w:t xml:space="preserve"> (version 2.3.0)</w:t>
      </w:r>
      <w:r w:rsidR="00F92FF0" w:rsidRPr="00F92FF0">
        <w:rPr>
          <w:b/>
          <w:lang w:val="en-US"/>
        </w:rPr>
        <w:t xml:space="preserve"> </w:t>
      </w:r>
    </w:p>
    <w:p w:rsidR="00F92FF0" w:rsidRPr="00F92FF0" w:rsidRDefault="00F92FF0" w:rsidP="007A34B6">
      <w:pPr>
        <w:pStyle w:val="Listenabsatz"/>
        <w:numPr>
          <w:ilvl w:val="0"/>
          <w:numId w:val="24"/>
        </w:numPr>
        <w:jc w:val="both"/>
        <w:rPr>
          <w:lang w:val="en-US"/>
        </w:rPr>
      </w:pPr>
      <w:r w:rsidRPr="00755EF0">
        <w:rPr>
          <w:b/>
          <w:lang w:val="en-US"/>
        </w:rPr>
        <w:t xml:space="preserve">Create </w:t>
      </w:r>
      <w:r>
        <w:rPr>
          <w:b/>
          <w:lang w:val="en-US"/>
        </w:rPr>
        <w:t>Unstructured</w:t>
      </w:r>
      <w:r w:rsidRPr="00755EF0">
        <w:rPr>
          <w:b/>
          <w:lang w:val="en-US"/>
        </w:rPr>
        <w:t xml:space="preserve"> Dataset</w:t>
      </w:r>
      <w:r>
        <w:rPr>
          <w:b/>
          <w:lang w:val="en-US"/>
        </w:rPr>
        <w:t xml:space="preserve"> </w:t>
      </w:r>
      <w:r>
        <w:rPr>
          <w:lang w:val="en-US"/>
        </w:rPr>
        <w:t>(version 2.4.0)</w:t>
      </w:r>
      <w:r w:rsidRPr="00F92FF0">
        <w:rPr>
          <w:b/>
          <w:lang w:val="en-US"/>
        </w:rPr>
        <w:t xml:space="preserve"> </w:t>
      </w:r>
    </w:p>
    <w:p w:rsidR="00B8074E" w:rsidRDefault="00F92FF0" w:rsidP="00B8074E">
      <w:pPr>
        <w:pStyle w:val="Listenabsatz"/>
        <w:numPr>
          <w:ilvl w:val="0"/>
          <w:numId w:val="24"/>
        </w:numPr>
        <w:jc w:val="both"/>
        <w:rPr>
          <w:bCs/>
          <w:lang w:val="en-US"/>
        </w:rPr>
      </w:pPr>
      <w:r>
        <w:rPr>
          <w:b/>
          <w:lang w:val="en-US"/>
        </w:rPr>
        <w:t xml:space="preserve">Push big files to server </w:t>
      </w:r>
      <w:r>
        <w:rPr>
          <w:lang w:val="en-US"/>
        </w:rPr>
        <w:t>(version 2.4.0)</w:t>
      </w:r>
      <w:r w:rsidR="00B8074E" w:rsidRPr="00B8074E">
        <w:rPr>
          <w:bCs/>
          <w:lang w:val="en-US"/>
        </w:rPr>
        <w:t xml:space="preserve"> </w:t>
      </w:r>
    </w:p>
    <w:p w:rsidR="00B8074E" w:rsidRPr="00A426C2" w:rsidRDefault="00B8074E" w:rsidP="00B8074E">
      <w:pPr>
        <w:pStyle w:val="Listenabsatz"/>
        <w:numPr>
          <w:ilvl w:val="0"/>
          <w:numId w:val="24"/>
        </w:numPr>
        <w:jc w:val="both"/>
        <w:rPr>
          <w:bCs/>
          <w:lang w:val="en-US"/>
        </w:rPr>
      </w:pPr>
      <w:r w:rsidRPr="00B8074E">
        <w:rPr>
          <w:b/>
          <w:bCs/>
          <w:lang w:val="en-US"/>
        </w:rPr>
        <w:t>Importing metadata schemas via XSD files</w:t>
      </w:r>
      <w:r>
        <w:rPr>
          <w:bCs/>
          <w:lang w:val="en-US"/>
        </w:rPr>
        <w:t xml:space="preserve"> </w:t>
      </w:r>
      <w:r>
        <w:rPr>
          <w:lang w:val="en-US"/>
        </w:rPr>
        <w:t>(version 2.6.0)</w:t>
      </w:r>
    </w:p>
    <w:p w:rsidR="00042888" w:rsidRPr="00B8074E" w:rsidRDefault="00B8074E" w:rsidP="00B8074E">
      <w:pPr>
        <w:pStyle w:val="Listenabsatz"/>
        <w:numPr>
          <w:ilvl w:val="0"/>
          <w:numId w:val="24"/>
        </w:numPr>
        <w:jc w:val="both"/>
        <w:rPr>
          <w:lang w:val="en-US"/>
        </w:rPr>
      </w:pPr>
      <w:r w:rsidRPr="00B8074E">
        <w:rPr>
          <w:b/>
          <w:lang w:val="en-US"/>
        </w:rPr>
        <w:t>The Create Dataset Wizard has been changed to cope with varying metadata structures</w:t>
      </w:r>
      <w:r>
        <w:rPr>
          <w:lang w:val="en-US"/>
        </w:rPr>
        <w:t>. (version 2.6.0)</w:t>
      </w:r>
    </w:p>
    <w:p w:rsidR="00833D5C" w:rsidRDefault="00833D5C" w:rsidP="007A34B6">
      <w:pPr>
        <w:pStyle w:val="berschrift3"/>
        <w:jc w:val="both"/>
        <w:rPr>
          <w:lang w:val="en-US"/>
        </w:rPr>
      </w:pPr>
      <w:r w:rsidRPr="00B8074E">
        <w:rPr>
          <w:lang w:val="en-US"/>
        </w:rPr>
        <w:t>New Features</w:t>
      </w:r>
    </w:p>
    <w:p w:rsidR="00B8074E" w:rsidRPr="006B3104" w:rsidRDefault="00B8074E" w:rsidP="006B3104">
      <w:pPr>
        <w:pStyle w:val="Listenabsatz"/>
        <w:numPr>
          <w:ilvl w:val="0"/>
          <w:numId w:val="24"/>
        </w:numPr>
        <w:jc w:val="both"/>
        <w:rPr>
          <w:lang w:val="en-US"/>
        </w:rPr>
      </w:pPr>
      <w:r w:rsidRPr="003A1654">
        <w:rPr>
          <w:lang w:val="en-US"/>
        </w:rPr>
        <w:t>NA</w:t>
      </w:r>
    </w:p>
    <w:p w:rsidR="00833D5C" w:rsidRDefault="00833D5C" w:rsidP="007A34B6">
      <w:pPr>
        <w:pStyle w:val="berschrift3"/>
        <w:jc w:val="both"/>
        <w:rPr>
          <w:lang w:val="en-US"/>
        </w:rPr>
      </w:pPr>
      <w:r w:rsidRPr="00B8074E">
        <w:rPr>
          <w:lang w:val="en-US"/>
        </w:rPr>
        <w:t>Changed/ Enhanced Features</w:t>
      </w:r>
    </w:p>
    <w:p w:rsidR="00B8074E" w:rsidRPr="006B3104" w:rsidRDefault="00B8074E" w:rsidP="006B3104">
      <w:pPr>
        <w:pStyle w:val="Listenabsatz"/>
        <w:numPr>
          <w:ilvl w:val="0"/>
          <w:numId w:val="24"/>
        </w:numPr>
        <w:jc w:val="both"/>
        <w:rPr>
          <w:lang w:val="en-US"/>
        </w:rPr>
      </w:pPr>
      <w:r w:rsidRPr="003A1654">
        <w:rPr>
          <w:lang w:val="en-US"/>
        </w:rPr>
        <w:t>NA</w:t>
      </w:r>
    </w:p>
    <w:p w:rsidR="00833D5C" w:rsidRPr="003A1654" w:rsidRDefault="00833D5C" w:rsidP="007A34B6">
      <w:pPr>
        <w:pStyle w:val="berschrift3"/>
        <w:jc w:val="both"/>
        <w:rPr>
          <w:lang w:val="en-US"/>
        </w:rPr>
      </w:pPr>
      <w:r w:rsidRPr="003A1654">
        <w:rPr>
          <w:lang w:val="en-US"/>
        </w:rPr>
        <w:t>Dropped Features</w:t>
      </w:r>
    </w:p>
    <w:p w:rsidR="009D482C" w:rsidRPr="006B3104" w:rsidRDefault="009D482C" w:rsidP="006B3104">
      <w:pPr>
        <w:pStyle w:val="Listenabsatz"/>
        <w:numPr>
          <w:ilvl w:val="0"/>
          <w:numId w:val="24"/>
        </w:numPr>
        <w:jc w:val="both"/>
        <w:rPr>
          <w:lang w:val="en-US"/>
        </w:rPr>
      </w:pPr>
      <w:r w:rsidRPr="003A1654">
        <w:rPr>
          <w:lang w:val="en-US"/>
        </w:rPr>
        <w:t>NA</w:t>
      </w:r>
    </w:p>
    <w:p w:rsidR="00833D5C" w:rsidRPr="003A1654" w:rsidRDefault="00833D5C" w:rsidP="007A34B6">
      <w:pPr>
        <w:pStyle w:val="berschrift3"/>
        <w:jc w:val="both"/>
        <w:rPr>
          <w:lang w:val="en-US"/>
        </w:rPr>
      </w:pPr>
      <w:r w:rsidRPr="003A1654">
        <w:rPr>
          <w:lang w:val="en-US"/>
        </w:rPr>
        <w:t xml:space="preserve">Fixed Issues  </w:t>
      </w:r>
    </w:p>
    <w:p w:rsidR="00CC4235" w:rsidRDefault="00CC4235" w:rsidP="00CC4235">
      <w:pPr>
        <w:pStyle w:val="Listenabsatz"/>
        <w:numPr>
          <w:ilvl w:val="0"/>
          <w:numId w:val="24"/>
        </w:numPr>
        <w:jc w:val="both"/>
        <w:rPr>
          <w:lang w:val="en-US"/>
        </w:rPr>
      </w:pPr>
      <w:r>
        <w:rPr>
          <w:lang w:val="en-US"/>
        </w:rPr>
        <w:t xml:space="preserve">In the Create Dataset Wizard validation </w:t>
      </w:r>
      <w:r w:rsidR="006B3104">
        <w:rPr>
          <w:lang w:val="en-US"/>
        </w:rPr>
        <w:t xml:space="preserve">of user entered metadata content </w:t>
      </w:r>
      <w:r>
        <w:rPr>
          <w:lang w:val="en-US"/>
        </w:rPr>
        <w:t>is now available again.</w:t>
      </w:r>
    </w:p>
    <w:p w:rsidR="00833D5C" w:rsidRPr="003A1654" w:rsidRDefault="00833D5C" w:rsidP="007A34B6">
      <w:pPr>
        <w:pStyle w:val="berschrift3"/>
        <w:jc w:val="both"/>
        <w:rPr>
          <w:lang w:val="en-US"/>
        </w:rPr>
      </w:pPr>
      <w:r w:rsidRPr="003A1654">
        <w:rPr>
          <w:lang w:val="en-US"/>
        </w:rPr>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Known Issues</w:t>
      </w:r>
    </w:p>
    <w:p w:rsidR="00756318" w:rsidRDefault="00042888" w:rsidP="007A34B6">
      <w:pPr>
        <w:pStyle w:val="Listenabsatz"/>
        <w:numPr>
          <w:ilvl w:val="0"/>
          <w:numId w:val="24"/>
        </w:numPr>
        <w:jc w:val="both"/>
        <w:rPr>
          <w:lang w:val="en-US"/>
        </w:rPr>
      </w:pPr>
      <w:r>
        <w:rPr>
          <w:lang w:val="en-US"/>
        </w:rPr>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7A34B6">
      <w:pPr>
        <w:pStyle w:val="Listenabsatz"/>
        <w:jc w:val="both"/>
        <w:rPr>
          <w:lang w:val="en-US"/>
        </w:rPr>
      </w:pPr>
    </w:p>
    <w:p w:rsidR="00833D5C" w:rsidRDefault="009A19EF" w:rsidP="007A34B6">
      <w:pPr>
        <w:pStyle w:val="berschrift2"/>
        <w:numPr>
          <w:ilvl w:val="0"/>
          <w:numId w:val="26"/>
        </w:numPr>
        <w:jc w:val="both"/>
        <w:rPr>
          <w:lang w:val="en-US"/>
        </w:rPr>
      </w:pPr>
      <w:r>
        <w:rPr>
          <w:lang w:val="en-US"/>
        </w:rPr>
        <w:t>Security</w:t>
      </w:r>
      <w:r w:rsidR="00833D5C">
        <w:rPr>
          <w:lang w:val="en-US"/>
        </w:rPr>
        <w:t xml:space="preserve"> Module</w:t>
      </w:r>
    </w:p>
    <w:p w:rsidR="009A19EF" w:rsidRPr="009A19EF" w:rsidRDefault="009A19EF" w:rsidP="007A34B6">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7A34B6">
      <w:pPr>
        <w:pStyle w:val="berschrift3"/>
        <w:jc w:val="both"/>
      </w:pPr>
      <w:r w:rsidRPr="00230E69">
        <w:lastRenderedPageBreak/>
        <w:t>Existing Features</w:t>
      </w:r>
    </w:p>
    <w:p w:rsidR="002C696E" w:rsidRDefault="002C696E" w:rsidP="007A34B6">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7A34B6">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Default="005A2445" w:rsidP="007A34B6">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FE2A23" w:rsidRDefault="00FE2A23" w:rsidP="008E2DB8">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8E2DB8" w:rsidRPr="006B3104" w:rsidRDefault="008E2DB8" w:rsidP="008E2DB8">
      <w:pPr>
        <w:pStyle w:val="Listenabsatz"/>
        <w:numPr>
          <w:ilvl w:val="0"/>
          <w:numId w:val="24"/>
        </w:numPr>
        <w:jc w:val="both"/>
        <w:rPr>
          <w:b/>
          <w:lang w:val="en-US"/>
        </w:rPr>
      </w:pPr>
      <w:r w:rsidRPr="008E2DB8">
        <w:rPr>
          <w:b/>
          <w:lang w:val="en-US"/>
        </w:rPr>
        <w:t xml:space="preserve">Sign-On with existing credentials from an external authentication provider (LDAP Service) </w:t>
      </w:r>
      <w:r w:rsidRPr="008E2DB8">
        <w:rPr>
          <w:bCs/>
          <w:lang w:val="en-US"/>
        </w:rPr>
        <w:t>(version 2.5.0)</w:t>
      </w:r>
    </w:p>
    <w:p w:rsidR="006B3104" w:rsidRDefault="006B3104" w:rsidP="006B3104">
      <w:pPr>
        <w:pStyle w:val="Listenabsatz"/>
        <w:numPr>
          <w:ilvl w:val="0"/>
          <w:numId w:val="24"/>
        </w:numPr>
        <w:spacing w:before="100" w:beforeAutospacing="1" w:after="100" w:afterAutospacing="1" w:line="240" w:lineRule="auto"/>
        <w:rPr>
          <w:lang w:val="en-US"/>
        </w:rPr>
      </w:pPr>
      <w:r w:rsidRPr="00FE4865">
        <w:rPr>
          <w:b/>
          <w:lang w:val="en-US"/>
        </w:rPr>
        <w:t xml:space="preserve">system features and datasets can be made publicly accessible without </w:t>
      </w:r>
      <w:proofErr w:type="spellStart"/>
      <w:r w:rsidRPr="00FE4865">
        <w:rPr>
          <w:b/>
          <w:lang w:val="en-US"/>
        </w:rPr>
        <w:t>authenticaton</w:t>
      </w:r>
      <w:proofErr w:type="spellEnd"/>
      <w:r w:rsidR="00FE4865">
        <w:rPr>
          <w:lang w:val="en-US"/>
        </w:rPr>
        <w:t xml:space="preserve"> </w:t>
      </w:r>
      <w:r w:rsidR="00FE4865">
        <w:rPr>
          <w:lang w:val="en-US"/>
        </w:rPr>
        <w:t>(version 2.6.0)</w:t>
      </w:r>
    </w:p>
    <w:p w:rsidR="006B3104" w:rsidRDefault="006B3104" w:rsidP="006B3104">
      <w:pPr>
        <w:pStyle w:val="Listenabsatz"/>
        <w:numPr>
          <w:ilvl w:val="0"/>
          <w:numId w:val="24"/>
        </w:numPr>
        <w:spacing w:before="100" w:beforeAutospacing="1" w:after="100" w:afterAutospacing="1" w:line="240" w:lineRule="auto"/>
        <w:rPr>
          <w:lang w:val="en-US"/>
        </w:rPr>
      </w:pPr>
      <w:r w:rsidRPr="00FE4865">
        <w:rPr>
          <w:b/>
          <w:lang w:val="en-US"/>
        </w:rPr>
        <w:t>passwords can be changed by users or administrators</w:t>
      </w:r>
      <w:r w:rsidR="00FE4865">
        <w:rPr>
          <w:lang w:val="en-US"/>
        </w:rPr>
        <w:t xml:space="preserve"> </w:t>
      </w:r>
      <w:r w:rsidR="00FE4865">
        <w:rPr>
          <w:lang w:val="en-US"/>
        </w:rPr>
        <w:t>(version 2.6.0)</w:t>
      </w:r>
    </w:p>
    <w:p w:rsidR="006B3104" w:rsidRDefault="006B3104" w:rsidP="006B3104">
      <w:pPr>
        <w:pStyle w:val="Listenabsatz"/>
        <w:numPr>
          <w:ilvl w:val="0"/>
          <w:numId w:val="24"/>
        </w:numPr>
        <w:spacing w:before="100" w:beforeAutospacing="1" w:after="100" w:afterAutospacing="1" w:line="240" w:lineRule="auto"/>
        <w:rPr>
          <w:lang w:val="en-US"/>
        </w:rPr>
      </w:pPr>
      <w:r w:rsidRPr="00FE4865">
        <w:rPr>
          <w:b/>
          <w:lang w:val="en-US"/>
        </w:rPr>
        <w:t>administrators are able to approve, block, or unlock users</w:t>
      </w:r>
      <w:r w:rsidR="00FE4865">
        <w:rPr>
          <w:lang w:val="en-US"/>
        </w:rPr>
        <w:t xml:space="preserve"> </w:t>
      </w:r>
      <w:r w:rsidR="00FE4865">
        <w:rPr>
          <w:lang w:val="en-US"/>
        </w:rPr>
        <w:t>(version 2.6.0)</w:t>
      </w:r>
    </w:p>
    <w:p w:rsidR="006B3104" w:rsidRPr="008E2DB8" w:rsidRDefault="006B3104" w:rsidP="008E2DB8">
      <w:pPr>
        <w:pStyle w:val="Listenabsatz"/>
        <w:numPr>
          <w:ilvl w:val="0"/>
          <w:numId w:val="24"/>
        </w:numPr>
        <w:jc w:val="both"/>
        <w:rPr>
          <w:b/>
          <w:lang w:val="en-US"/>
        </w:rPr>
      </w:pPr>
    </w:p>
    <w:p w:rsidR="003A1654" w:rsidRDefault="00833D5C" w:rsidP="003A1654">
      <w:pPr>
        <w:pStyle w:val="berschrift3"/>
        <w:jc w:val="both"/>
        <w:rPr>
          <w:lang w:val="en-US"/>
        </w:rPr>
      </w:pPr>
      <w:r w:rsidRPr="003A1654">
        <w:rPr>
          <w:lang w:val="en-US"/>
        </w:rPr>
        <w:t>New Features</w:t>
      </w:r>
    </w:p>
    <w:p w:rsidR="00833D5C" w:rsidRPr="005A3926" w:rsidRDefault="00833D5C" w:rsidP="007A34B6">
      <w:pPr>
        <w:pStyle w:val="berschrift3"/>
        <w:jc w:val="both"/>
        <w:rPr>
          <w:lang w:val="en-US"/>
        </w:rPr>
      </w:pPr>
      <w:r w:rsidRPr="005A3926">
        <w:rPr>
          <w:lang w:val="en-US"/>
        </w:rPr>
        <w:t>Changed/ Enhanced Features</w:t>
      </w:r>
    </w:p>
    <w:p w:rsidR="00CD5A15" w:rsidRPr="005A2445" w:rsidRDefault="008E2DB8" w:rsidP="007A34B6">
      <w:pPr>
        <w:pStyle w:val="Listenabsatz"/>
        <w:numPr>
          <w:ilvl w:val="0"/>
          <w:numId w:val="24"/>
        </w:numPr>
        <w:jc w:val="both"/>
        <w:rPr>
          <w:lang w:val="en-US"/>
        </w:rPr>
      </w:pPr>
      <w:r>
        <w:rPr>
          <w:lang w:val="en-US"/>
        </w:rPr>
        <w:t>NA</w:t>
      </w:r>
    </w:p>
    <w:p w:rsidR="00833D5C" w:rsidRPr="005A3926" w:rsidRDefault="00833D5C" w:rsidP="007A34B6">
      <w:pPr>
        <w:pStyle w:val="berschrift3"/>
        <w:jc w:val="both"/>
        <w:rPr>
          <w:lang w:val="en-US"/>
        </w:rPr>
      </w:pPr>
      <w:r w:rsidRPr="005A3926">
        <w:rPr>
          <w:lang w:val="en-US"/>
        </w:rPr>
        <w:t>Dropped Features</w:t>
      </w:r>
    </w:p>
    <w:p w:rsidR="008E2DB8" w:rsidRPr="008E2DB8" w:rsidRDefault="008E2DB8" w:rsidP="008E2DB8">
      <w:pPr>
        <w:pStyle w:val="berschrift3"/>
        <w:numPr>
          <w:ilvl w:val="0"/>
          <w:numId w:val="32"/>
        </w:numPr>
        <w:jc w:val="both"/>
        <w:rPr>
          <w:b w:val="0"/>
          <w:bCs w:val="0"/>
          <w:color w:val="auto"/>
          <w:lang w:val="en-US"/>
        </w:rPr>
      </w:pPr>
      <w:r w:rsidRPr="008E2DB8">
        <w:rPr>
          <w:b w:val="0"/>
          <w:bCs w:val="0"/>
          <w:color w:val="auto"/>
          <w:lang w:val="en-US"/>
        </w:rPr>
        <w:t>NA</w:t>
      </w:r>
    </w:p>
    <w:p w:rsidR="00833D5C" w:rsidRPr="005A3926" w:rsidRDefault="00833D5C" w:rsidP="007A34B6">
      <w:pPr>
        <w:pStyle w:val="berschrift3"/>
        <w:jc w:val="both"/>
        <w:rPr>
          <w:lang w:val="en-US"/>
        </w:rPr>
      </w:pPr>
      <w:r w:rsidRPr="005A3926">
        <w:rPr>
          <w:lang w:val="en-US"/>
        </w:rPr>
        <w:t xml:space="preserve">Fixed Issues  </w:t>
      </w:r>
    </w:p>
    <w:p w:rsidR="00833D5C" w:rsidRDefault="00230584" w:rsidP="007A34B6">
      <w:pPr>
        <w:pStyle w:val="Listenabsatz"/>
        <w:numPr>
          <w:ilvl w:val="0"/>
          <w:numId w:val="24"/>
        </w:numPr>
        <w:jc w:val="both"/>
        <w:rPr>
          <w:lang w:val="en-US"/>
        </w:rPr>
      </w:pPr>
      <w:r>
        <w:rPr>
          <w:lang w:val="en-US"/>
        </w:rPr>
        <w:t xml:space="preserve">Sessions are </w:t>
      </w:r>
      <w:r w:rsidR="00AB1E70">
        <w:rPr>
          <w:lang w:val="en-US"/>
        </w:rPr>
        <w:t>now properly timed out and users are logged off after a given time and informed</w:t>
      </w:r>
    </w:p>
    <w:p w:rsidR="00833D5C" w:rsidRPr="00EB2410" w:rsidRDefault="00833D5C" w:rsidP="007A34B6">
      <w:pPr>
        <w:pStyle w:val="berschrift3"/>
        <w:jc w:val="both"/>
        <w:rPr>
          <w:lang w:val="en-US"/>
        </w:rPr>
      </w:pPr>
      <w:r w:rsidRPr="005A3926">
        <w:rPr>
          <w:lang w:val="en-US"/>
        </w:rPr>
        <w:t>Bre</w:t>
      </w:r>
      <w:r w:rsidRPr="00EB2410">
        <w:rPr>
          <w:lang w:val="en-US"/>
        </w:rPr>
        <w:t xml:space="preserve">aking Changes </w:t>
      </w:r>
    </w:p>
    <w:p w:rsidR="00833D5C" w:rsidRDefault="00833D5C" w:rsidP="007A34B6">
      <w:pPr>
        <w:pStyle w:val="Listenabsatz"/>
        <w:numPr>
          <w:ilvl w:val="0"/>
          <w:numId w:val="24"/>
        </w:numPr>
        <w:jc w:val="both"/>
        <w:rPr>
          <w:lang w:val="en-US"/>
        </w:rPr>
      </w:pPr>
      <w:r>
        <w:rPr>
          <w:lang w:val="en-US"/>
        </w:rPr>
        <w:t>NA</w:t>
      </w:r>
    </w:p>
    <w:p w:rsidR="00833D5C" w:rsidRPr="00EB2410" w:rsidRDefault="00833D5C" w:rsidP="007A34B6">
      <w:pPr>
        <w:pStyle w:val="berschrift3"/>
        <w:jc w:val="both"/>
        <w:rPr>
          <w:lang w:val="en-US"/>
        </w:rPr>
      </w:pPr>
      <w:r w:rsidRPr="00EB2410">
        <w:rPr>
          <w:lang w:val="en-US"/>
        </w:rPr>
        <w:t>Known Issues</w:t>
      </w:r>
    </w:p>
    <w:p w:rsidR="00833D5C" w:rsidRPr="00EB2410" w:rsidRDefault="00833D5C" w:rsidP="007A34B6">
      <w:pPr>
        <w:pStyle w:val="Listenabsatz"/>
        <w:numPr>
          <w:ilvl w:val="0"/>
          <w:numId w:val="24"/>
        </w:numPr>
        <w:jc w:val="both"/>
        <w:rPr>
          <w:lang w:val="en-US"/>
        </w:rPr>
      </w:pPr>
      <w:r w:rsidRPr="00EB2410">
        <w:rPr>
          <w:lang w:val="en-US"/>
        </w:rPr>
        <w:t>NA</w:t>
      </w:r>
    </w:p>
    <w:p w:rsidR="00833D5C" w:rsidRDefault="00833D5C" w:rsidP="007A34B6">
      <w:pPr>
        <w:pStyle w:val="Listenabsatz"/>
        <w:jc w:val="both"/>
        <w:rPr>
          <w:lang w:val="en-US"/>
        </w:rPr>
      </w:pPr>
    </w:p>
    <w:p w:rsidR="00833D5C" w:rsidRDefault="0014356A" w:rsidP="007A34B6">
      <w:pPr>
        <w:pStyle w:val="berschrift2"/>
        <w:numPr>
          <w:ilvl w:val="0"/>
          <w:numId w:val="26"/>
        </w:numPr>
        <w:jc w:val="both"/>
        <w:rPr>
          <w:lang w:val="en-US"/>
        </w:rPr>
      </w:pPr>
      <w:r>
        <w:rPr>
          <w:lang w:val="en-US"/>
        </w:rPr>
        <w:t>Data</w:t>
      </w:r>
      <w:r w:rsidR="00833D5C">
        <w:rPr>
          <w:lang w:val="en-US"/>
        </w:rPr>
        <w:t xml:space="preserve"> Planning Module</w:t>
      </w:r>
    </w:p>
    <w:p w:rsidR="009E6703" w:rsidRDefault="0051219F" w:rsidP="0033597C">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w:t>
      </w:r>
      <w:r w:rsidR="0033597C">
        <w:rPr>
          <w:lang w:val="en-US"/>
        </w:rPr>
        <w:t>a</w:t>
      </w:r>
      <w:r w:rsidR="0014356A">
        <w:rPr>
          <w:lang w:val="en-US"/>
        </w:rPr>
        <w:t>ster reuse and data integration while retaining flexibility.</w:t>
      </w:r>
    </w:p>
    <w:p w:rsidR="0051219F" w:rsidRDefault="00E05B29" w:rsidP="007A34B6">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9E6703" w:rsidRPr="0051219F" w:rsidRDefault="009E6703" w:rsidP="007A34B6">
      <w:pPr>
        <w:jc w:val="both"/>
        <w:rPr>
          <w:lang w:val="en-US"/>
        </w:rPr>
      </w:pPr>
      <w:r>
        <w:rPr>
          <w:lang w:val="en-US"/>
        </w:rPr>
        <w:t xml:space="preserve">Note: In previous releases this module was called Research Planning with a much broader scope. </w:t>
      </w:r>
      <w:r w:rsidR="00AB0103">
        <w:rPr>
          <w:lang w:val="en-US"/>
        </w:rPr>
        <w:t>The new name now better reflects the actual purpose and the functionality available.</w:t>
      </w:r>
      <w:r>
        <w:rPr>
          <w:lang w:val="en-US"/>
        </w:rPr>
        <w:t xml:space="preserve"> </w:t>
      </w:r>
    </w:p>
    <w:p w:rsidR="00833D5C" w:rsidRDefault="00833D5C" w:rsidP="007A34B6">
      <w:pPr>
        <w:pStyle w:val="berschrift3"/>
        <w:jc w:val="both"/>
      </w:pPr>
      <w:r w:rsidRPr="00230E69">
        <w:t>Existing Features</w:t>
      </w:r>
    </w:p>
    <w:p w:rsidR="00427538" w:rsidRDefault="00427538" w:rsidP="007A34B6">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7A34B6">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7A34B6">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Pr="001C7BB1" w:rsidRDefault="00427538" w:rsidP="007A34B6">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1C7BB1" w:rsidRPr="00B53704" w:rsidRDefault="001C7BB1" w:rsidP="007A34B6">
      <w:pPr>
        <w:pStyle w:val="Listenabsatz"/>
        <w:numPr>
          <w:ilvl w:val="0"/>
          <w:numId w:val="24"/>
        </w:numPr>
        <w:jc w:val="both"/>
        <w:rPr>
          <w:b/>
          <w:bCs/>
          <w:lang w:val="en-US"/>
        </w:rPr>
      </w:pPr>
      <w:r>
        <w:rPr>
          <w:b/>
          <w:lang w:val="en-US"/>
        </w:rPr>
        <w:t>U</w:t>
      </w:r>
      <w:r w:rsidRPr="00674DBB">
        <w:rPr>
          <w:b/>
          <w:lang w:val="en-US"/>
        </w:rPr>
        <w:t>nstructured data structures</w:t>
      </w:r>
      <w:r>
        <w:rPr>
          <w:b/>
          <w:lang w:val="en-US"/>
        </w:rPr>
        <w:t xml:space="preserve"> </w:t>
      </w:r>
      <w:r>
        <w:rPr>
          <w:b/>
          <w:bCs/>
          <w:lang w:val="en-US"/>
        </w:rPr>
        <w:t xml:space="preserve"> </w:t>
      </w:r>
      <w:r w:rsidRPr="00427538">
        <w:rPr>
          <w:bCs/>
          <w:lang w:val="en-US"/>
        </w:rPr>
        <w:t>(version 2.</w:t>
      </w:r>
      <w:r>
        <w:rPr>
          <w:bCs/>
          <w:lang w:val="en-US"/>
        </w:rPr>
        <w:t>4</w:t>
      </w:r>
      <w:r w:rsidRPr="00427538">
        <w:rPr>
          <w:bCs/>
          <w:lang w:val="en-US"/>
        </w:rPr>
        <w:t>.0</w:t>
      </w:r>
      <w:r w:rsidRPr="00427538">
        <w:rPr>
          <w:bCs/>
          <w:sz w:val="24"/>
          <w:lang w:val="en-US"/>
        </w:rPr>
        <w:t>)</w:t>
      </w:r>
    </w:p>
    <w:p w:rsidR="00B53704" w:rsidRPr="00B53704" w:rsidRDefault="00B53704" w:rsidP="00B53704">
      <w:pPr>
        <w:pStyle w:val="Listenabsatz"/>
        <w:numPr>
          <w:ilvl w:val="0"/>
          <w:numId w:val="24"/>
        </w:numPr>
        <w:jc w:val="both"/>
        <w:rPr>
          <w:b/>
          <w:bCs/>
          <w:lang w:val="en-US"/>
        </w:rPr>
      </w:pPr>
      <w:r w:rsidRPr="00AF7F10">
        <w:rPr>
          <w:b/>
          <w:bCs/>
          <w:lang w:val="en-US"/>
        </w:rPr>
        <w:lastRenderedPageBreak/>
        <w:t>Create copy of a data structure</w:t>
      </w:r>
      <w:r>
        <w:rPr>
          <w:b/>
          <w:bCs/>
          <w:lang w:val="en-US"/>
        </w:rPr>
        <w:t xml:space="preserve"> </w:t>
      </w:r>
      <w:r w:rsidRPr="00427538">
        <w:rPr>
          <w:bCs/>
          <w:lang w:val="en-US"/>
        </w:rPr>
        <w:t>(version 2.</w:t>
      </w:r>
      <w:r>
        <w:rPr>
          <w:bCs/>
          <w:lang w:val="en-US"/>
        </w:rPr>
        <w:t>5</w:t>
      </w:r>
      <w:r w:rsidRPr="00427538">
        <w:rPr>
          <w:bCs/>
          <w:lang w:val="en-US"/>
        </w:rPr>
        <w:t>.</w:t>
      </w:r>
      <w:r>
        <w:rPr>
          <w:bCs/>
          <w:lang w:val="en-US"/>
        </w:rPr>
        <w:t>1</w:t>
      </w:r>
      <w:r w:rsidRPr="00427538">
        <w:rPr>
          <w:bCs/>
          <w:sz w:val="24"/>
          <w:lang w:val="en-US"/>
        </w:rPr>
        <w:t>)</w:t>
      </w:r>
    </w:p>
    <w:p w:rsidR="00AB1E70" w:rsidRPr="00AB1E70" w:rsidRDefault="00AB1E70" w:rsidP="00AB1E70">
      <w:pPr>
        <w:pStyle w:val="Listenabsatz"/>
        <w:numPr>
          <w:ilvl w:val="0"/>
          <w:numId w:val="31"/>
        </w:numPr>
        <w:jc w:val="both"/>
        <w:rPr>
          <w:lang w:val="en-US"/>
        </w:rPr>
      </w:pPr>
      <w:r w:rsidRPr="00B8074E">
        <w:rPr>
          <w:b/>
          <w:lang w:val="en-US"/>
        </w:rPr>
        <w:t>Creating units without a data type assigned to it is no longer possible</w:t>
      </w:r>
      <w:r w:rsidRPr="00AB1E70">
        <w:rPr>
          <w:lang w:val="en-US"/>
        </w:rPr>
        <w:t xml:space="preserve"> </w:t>
      </w:r>
      <w:r w:rsidRPr="00AB1E70">
        <w:rPr>
          <w:bCs/>
          <w:lang w:val="en-US"/>
        </w:rPr>
        <w:t>(version 2.</w:t>
      </w:r>
      <w:r w:rsidRPr="00AB1E70">
        <w:rPr>
          <w:lang w:val="en-US"/>
        </w:rPr>
        <w:t>6</w:t>
      </w:r>
      <w:r w:rsidRPr="00AB1E70">
        <w:rPr>
          <w:bCs/>
          <w:lang w:val="en-US"/>
        </w:rPr>
        <w:t>.</w:t>
      </w:r>
      <w:r w:rsidRPr="00AB1E70">
        <w:rPr>
          <w:lang w:val="en-US"/>
        </w:rPr>
        <w:t>0</w:t>
      </w:r>
      <w:r w:rsidRPr="00AB1E70">
        <w:rPr>
          <w:bCs/>
          <w:sz w:val="24"/>
          <w:lang w:val="en-US"/>
        </w:rPr>
        <w:t>)</w:t>
      </w:r>
    </w:p>
    <w:p w:rsidR="00B8074E" w:rsidRPr="00B8074E" w:rsidRDefault="00AB1E70" w:rsidP="00AB1E70">
      <w:pPr>
        <w:pStyle w:val="Listenabsatz"/>
        <w:numPr>
          <w:ilvl w:val="0"/>
          <w:numId w:val="31"/>
        </w:numPr>
        <w:jc w:val="both"/>
        <w:rPr>
          <w:lang w:val="en-US"/>
        </w:rPr>
      </w:pPr>
      <w:r w:rsidRPr="00B8074E">
        <w:rPr>
          <w:b/>
          <w:lang w:val="en-US"/>
        </w:rPr>
        <w:t>In data type creation, more information is provided on available system types</w:t>
      </w:r>
      <w:r w:rsidRPr="00B8074E">
        <w:rPr>
          <w:lang w:val="en-US"/>
        </w:rPr>
        <w:t xml:space="preserve"> </w:t>
      </w:r>
      <w:r w:rsidRPr="00B8074E">
        <w:rPr>
          <w:bCs/>
          <w:lang w:val="en-US"/>
        </w:rPr>
        <w:t>(version 2.</w:t>
      </w:r>
      <w:r w:rsidRPr="00B8074E">
        <w:rPr>
          <w:lang w:val="en-US"/>
        </w:rPr>
        <w:t>6</w:t>
      </w:r>
      <w:r w:rsidRPr="00B8074E">
        <w:rPr>
          <w:bCs/>
          <w:lang w:val="en-US"/>
        </w:rPr>
        <w:t>.</w:t>
      </w:r>
      <w:r w:rsidRPr="00B8074E">
        <w:rPr>
          <w:lang w:val="en-US"/>
        </w:rPr>
        <w:t>0</w:t>
      </w:r>
      <w:r w:rsidRPr="00B8074E">
        <w:rPr>
          <w:bCs/>
          <w:sz w:val="24"/>
          <w:lang w:val="en-US"/>
        </w:rPr>
        <w:t>)</w:t>
      </w:r>
    </w:p>
    <w:p w:rsidR="00AB1E70" w:rsidRPr="00B8074E" w:rsidRDefault="00AB1E70" w:rsidP="00AB1E70">
      <w:pPr>
        <w:pStyle w:val="Listenabsatz"/>
        <w:numPr>
          <w:ilvl w:val="0"/>
          <w:numId w:val="31"/>
        </w:numPr>
        <w:jc w:val="both"/>
        <w:rPr>
          <w:lang w:val="en-US"/>
        </w:rPr>
      </w:pPr>
      <w:r w:rsidRPr="00B8074E">
        <w:rPr>
          <w:b/>
          <w:lang w:val="en-US"/>
        </w:rPr>
        <w:t>In-line editing for name and description of a data structure</w:t>
      </w:r>
      <w:r w:rsidRPr="00B8074E">
        <w:rPr>
          <w:lang w:val="en-US"/>
        </w:rPr>
        <w:t xml:space="preserve"> (version 2.6.0)</w:t>
      </w:r>
    </w:p>
    <w:p w:rsidR="00B53704" w:rsidRDefault="00B53704" w:rsidP="00AB1E70">
      <w:pPr>
        <w:pStyle w:val="Listenabsatz"/>
        <w:jc w:val="both"/>
        <w:rPr>
          <w:b/>
          <w:bCs/>
          <w:lang w:val="en-US"/>
        </w:rPr>
      </w:pPr>
    </w:p>
    <w:p w:rsidR="00833D5C" w:rsidRDefault="00833D5C" w:rsidP="007A34B6">
      <w:pPr>
        <w:pStyle w:val="berschrift3"/>
        <w:jc w:val="both"/>
      </w:pPr>
      <w:r w:rsidRPr="005915C4">
        <w:t>New Features</w:t>
      </w:r>
    </w:p>
    <w:p w:rsidR="00AB1E70" w:rsidRDefault="00AB1E70" w:rsidP="00AB1E70">
      <w:pPr>
        <w:pStyle w:val="Listenabsatz"/>
        <w:numPr>
          <w:ilvl w:val="0"/>
          <w:numId w:val="24"/>
        </w:numPr>
        <w:jc w:val="both"/>
        <w:rPr>
          <w:lang w:val="en-US"/>
        </w:rPr>
      </w:pPr>
      <w:r>
        <w:rPr>
          <w:lang w:val="en-US"/>
        </w:rPr>
        <w:t>NA</w:t>
      </w:r>
    </w:p>
    <w:p w:rsidR="00833D5C" w:rsidRDefault="00833D5C" w:rsidP="007A34B6">
      <w:pPr>
        <w:pStyle w:val="berschrift3"/>
        <w:jc w:val="both"/>
        <w:rPr>
          <w:lang w:val="en-US"/>
        </w:rPr>
      </w:pPr>
      <w:r w:rsidRPr="00674DBB">
        <w:rPr>
          <w:lang w:val="en-US"/>
        </w:rPr>
        <w:t>Changed/ Enhanced Features</w:t>
      </w:r>
    </w:p>
    <w:p w:rsidR="00AB1E70" w:rsidRDefault="00AB1E70" w:rsidP="00AB1E70">
      <w:pPr>
        <w:pStyle w:val="Listenabsatz"/>
        <w:numPr>
          <w:ilvl w:val="0"/>
          <w:numId w:val="24"/>
        </w:numPr>
        <w:jc w:val="both"/>
        <w:rPr>
          <w:lang w:val="en-US"/>
        </w:rPr>
      </w:pPr>
      <w:r>
        <w:rPr>
          <w:lang w:val="en-US"/>
        </w:rPr>
        <w:t>NA</w:t>
      </w:r>
    </w:p>
    <w:p w:rsidR="00833D5C" w:rsidRPr="00674DBB" w:rsidRDefault="00833D5C" w:rsidP="007A34B6">
      <w:pPr>
        <w:pStyle w:val="berschrift3"/>
        <w:jc w:val="both"/>
        <w:rPr>
          <w:lang w:val="en-US"/>
        </w:rPr>
      </w:pPr>
      <w:r w:rsidRPr="00674DBB">
        <w:rPr>
          <w:lang w:val="en-US"/>
        </w:rPr>
        <w:t>Dropped Features</w:t>
      </w:r>
    </w:p>
    <w:p w:rsidR="00833D5C" w:rsidRDefault="00833D5C" w:rsidP="007A34B6">
      <w:pPr>
        <w:pStyle w:val="Listenabsatz"/>
        <w:numPr>
          <w:ilvl w:val="0"/>
          <w:numId w:val="24"/>
        </w:numPr>
        <w:jc w:val="both"/>
        <w:rPr>
          <w:lang w:val="en-US"/>
        </w:rPr>
      </w:pPr>
      <w:r>
        <w:rPr>
          <w:lang w:val="en-US"/>
        </w:rPr>
        <w:t>NA</w:t>
      </w:r>
    </w:p>
    <w:p w:rsidR="00833D5C" w:rsidRDefault="00AB1E70" w:rsidP="007A34B6">
      <w:pPr>
        <w:pStyle w:val="berschrift3"/>
        <w:jc w:val="both"/>
        <w:rPr>
          <w:lang w:val="en-US"/>
        </w:rPr>
      </w:pPr>
      <w:r>
        <w:rPr>
          <w:lang w:val="en-US"/>
        </w:rPr>
        <w:t xml:space="preserve">Fixed Issues </w:t>
      </w:r>
    </w:p>
    <w:p w:rsidR="00AB1E70" w:rsidRDefault="00AB1E70" w:rsidP="00AB1E70">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7A34B6">
      <w:pPr>
        <w:pStyle w:val="Listenabsatz"/>
        <w:numPr>
          <w:ilvl w:val="0"/>
          <w:numId w:val="24"/>
        </w:numPr>
        <w:jc w:val="both"/>
        <w:rPr>
          <w:lang w:val="en-US"/>
        </w:rPr>
      </w:pPr>
      <w:r>
        <w:rPr>
          <w:lang w:val="en-US"/>
        </w:rPr>
        <w:t>NA</w:t>
      </w:r>
    </w:p>
    <w:p w:rsidR="00833D5C" w:rsidRPr="005915C4" w:rsidRDefault="00833D5C" w:rsidP="007A34B6">
      <w:pPr>
        <w:pStyle w:val="berschrift3"/>
        <w:jc w:val="both"/>
      </w:pPr>
      <w:r w:rsidRPr="005915C4">
        <w:t>Known Issues</w:t>
      </w:r>
    </w:p>
    <w:p w:rsidR="008648B5" w:rsidRDefault="00C7124E" w:rsidP="009D482C">
      <w:pPr>
        <w:pStyle w:val="Listenabsatz"/>
        <w:numPr>
          <w:ilvl w:val="0"/>
          <w:numId w:val="24"/>
        </w:numPr>
        <w:jc w:val="both"/>
        <w:rPr>
          <w:lang w:val="en-US"/>
        </w:rPr>
      </w:pPr>
      <w:r>
        <w:rPr>
          <w:lang w:val="en-US"/>
        </w:rPr>
        <w:t>NA</w:t>
      </w:r>
    </w:p>
    <w:p w:rsidR="009D482C" w:rsidRPr="009D482C" w:rsidRDefault="009D482C" w:rsidP="009D482C">
      <w:pPr>
        <w:jc w:val="both"/>
        <w:rPr>
          <w:lang w:val="en-US"/>
        </w:rPr>
      </w:pPr>
    </w:p>
    <w:p w:rsidR="008648B5" w:rsidRDefault="008648B5" w:rsidP="007A34B6">
      <w:pPr>
        <w:pStyle w:val="berschrift2"/>
        <w:numPr>
          <w:ilvl w:val="0"/>
          <w:numId w:val="26"/>
        </w:numPr>
        <w:jc w:val="both"/>
        <w:rPr>
          <w:lang w:val="en-US"/>
        </w:rPr>
      </w:pPr>
      <w:r>
        <w:rPr>
          <w:lang w:val="en-US"/>
        </w:rPr>
        <w:t xml:space="preserve">Data </w:t>
      </w:r>
      <w:r w:rsidR="00B2546F">
        <w:rPr>
          <w:lang w:val="en-US"/>
        </w:rPr>
        <w:t>Dissemination</w:t>
      </w:r>
      <w:r>
        <w:rPr>
          <w:lang w:val="en-US"/>
        </w:rPr>
        <w:t xml:space="preserve"> Module</w:t>
      </w:r>
    </w:p>
    <w:p w:rsidR="00B2546F"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7A34B6">
      <w:pPr>
        <w:pStyle w:val="berschrift3"/>
        <w:jc w:val="both"/>
      </w:pPr>
      <w:r w:rsidRPr="00230E69">
        <w:t>Existing Features</w:t>
      </w:r>
    </w:p>
    <w:p w:rsidR="008648B5" w:rsidRDefault="00EB1D91" w:rsidP="007A34B6">
      <w:pPr>
        <w:pStyle w:val="Listenabsatz"/>
        <w:numPr>
          <w:ilvl w:val="0"/>
          <w:numId w:val="24"/>
        </w:numPr>
        <w:jc w:val="both"/>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7A34B6">
      <w:pPr>
        <w:pStyle w:val="Listenabsatz"/>
        <w:numPr>
          <w:ilvl w:val="0"/>
          <w:numId w:val="24"/>
        </w:numPr>
        <w:jc w:val="both"/>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7A34B6">
      <w:pPr>
        <w:pStyle w:val="Listenabsatz"/>
        <w:numPr>
          <w:ilvl w:val="0"/>
          <w:numId w:val="24"/>
        </w:numPr>
        <w:jc w:val="both"/>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613CA9" w:rsidRPr="002F0AB8" w:rsidRDefault="00AC1AB9" w:rsidP="007A34B6">
      <w:pPr>
        <w:pStyle w:val="Listenabsatz"/>
        <w:numPr>
          <w:ilvl w:val="0"/>
          <w:numId w:val="24"/>
        </w:numPr>
        <w:jc w:val="both"/>
        <w:rPr>
          <w:b/>
          <w:lang w:val="en-US"/>
        </w:rPr>
      </w:pPr>
      <w:r w:rsidRPr="00AC1AB9">
        <w:rPr>
          <w:b/>
          <w:lang w:val="en-US"/>
        </w:rPr>
        <w:t xml:space="preserve">Customized </w:t>
      </w:r>
      <w:r w:rsidR="00613CA9" w:rsidRPr="00AC1AB9">
        <w:rPr>
          <w:b/>
          <w:lang w:val="en-US"/>
        </w:rPr>
        <w:t>Download</w:t>
      </w:r>
      <w:r w:rsidRPr="00AC1AB9">
        <w:rPr>
          <w:b/>
          <w:lang w:val="en-US"/>
        </w:rPr>
        <w:t xml:space="preserve"> of </w:t>
      </w:r>
      <w:r w:rsidR="00613CA9" w:rsidRPr="00AC1AB9">
        <w:rPr>
          <w:b/>
          <w:lang w:val="en-US"/>
        </w:rPr>
        <w:t xml:space="preserve">primary data </w:t>
      </w:r>
      <w:r w:rsidRPr="00AC1AB9">
        <w:rPr>
          <w:b/>
          <w:lang w:val="en-US"/>
        </w:rPr>
        <w:t>of structured data</w:t>
      </w:r>
      <w:r w:rsidR="00613CA9" w:rsidRPr="00AC1AB9">
        <w:rPr>
          <w:b/>
          <w:lang w:val="en-US"/>
        </w:rPr>
        <w:t xml:space="preserve"> </w:t>
      </w:r>
      <w:r w:rsidRPr="00AC1AB9">
        <w:rPr>
          <w:b/>
          <w:lang w:val="en-US"/>
        </w:rPr>
        <w:t>(</w:t>
      </w:r>
      <w:r w:rsidR="00613CA9" w:rsidRPr="00AC1AB9">
        <w:rPr>
          <w:b/>
          <w:lang w:val="en-US"/>
        </w:rPr>
        <w:t>WYS</w:t>
      </w:r>
      <w:r w:rsidRPr="00AC1AB9">
        <w:rPr>
          <w:b/>
          <w:lang w:val="en-US"/>
        </w:rPr>
        <w:t>IWYG)</w:t>
      </w:r>
      <w:r w:rsidR="002D1E5D">
        <w:rPr>
          <w:b/>
          <w:lang w:val="en-US"/>
        </w:rPr>
        <w:t xml:space="preserve"> </w:t>
      </w:r>
      <w:r w:rsidR="002D1E5D">
        <w:rPr>
          <w:bCs/>
          <w:lang w:val="en-US"/>
        </w:rPr>
        <w:t>(version 2.4</w:t>
      </w:r>
      <w:r w:rsidR="002D1E5D" w:rsidRPr="002C696E">
        <w:rPr>
          <w:bCs/>
          <w:lang w:val="en-US"/>
        </w:rPr>
        <w:t>.0)</w:t>
      </w:r>
    </w:p>
    <w:p w:rsidR="002F0AB8" w:rsidRPr="00AC1AB9" w:rsidRDefault="002F0AB8" w:rsidP="007A34B6">
      <w:pPr>
        <w:pStyle w:val="Listenabsatz"/>
        <w:numPr>
          <w:ilvl w:val="0"/>
          <w:numId w:val="24"/>
        </w:numPr>
        <w:jc w:val="both"/>
        <w:rPr>
          <w:b/>
          <w:lang w:val="en-US"/>
        </w:rPr>
      </w:pPr>
      <w:r w:rsidRPr="00AC1AB9">
        <w:rPr>
          <w:b/>
          <w:lang w:val="en-US"/>
        </w:rPr>
        <w:t>Export of metadata</w:t>
      </w:r>
      <w:r>
        <w:rPr>
          <w:b/>
          <w:lang w:val="en-US"/>
        </w:rPr>
        <w:t xml:space="preserve"> </w:t>
      </w:r>
      <w:r w:rsidRPr="002F0AB8">
        <w:rPr>
          <w:b/>
          <w:bCs/>
          <w:lang w:val="en-US"/>
        </w:rPr>
        <w:t>from an internal representation into XML files</w:t>
      </w:r>
      <w:r>
        <w:rPr>
          <w:lang w:val="en-US"/>
        </w:rPr>
        <w:t xml:space="preserve"> (version 2.5.0)</w:t>
      </w:r>
    </w:p>
    <w:p w:rsidR="008648B5" w:rsidRDefault="008648B5" w:rsidP="007A34B6">
      <w:pPr>
        <w:pStyle w:val="berschrift3"/>
        <w:jc w:val="both"/>
        <w:rPr>
          <w:lang w:val="en-US"/>
        </w:rPr>
      </w:pPr>
      <w:r w:rsidRPr="00EB1D91">
        <w:rPr>
          <w:lang w:val="en-US"/>
        </w:rPr>
        <w:t>New Features</w:t>
      </w:r>
    </w:p>
    <w:p w:rsidR="002F0AB8" w:rsidRPr="00FE4865" w:rsidRDefault="009D482C" w:rsidP="00FE4865">
      <w:pPr>
        <w:pStyle w:val="Listenabsatz"/>
        <w:numPr>
          <w:ilvl w:val="0"/>
          <w:numId w:val="24"/>
        </w:numPr>
        <w:jc w:val="both"/>
        <w:rPr>
          <w:lang w:val="en-US"/>
        </w:rPr>
      </w:pPr>
      <w:r w:rsidRPr="009D482C">
        <w:rPr>
          <w:lang w:val="en-US"/>
        </w:rPr>
        <w:t>NA</w:t>
      </w:r>
    </w:p>
    <w:p w:rsidR="008648B5" w:rsidRDefault="008648B5" w:rsidP="007A34B6">
      <w:pPr>
        <w:pStyle w:val="berschrift3"/>
        <w:jc w:val="both"/>
        <w:rPr>
          <w:lang w:val="en-US"/>
        </w:rPr>
      </w:pPr>
      <w:r w:rsidRPr="00613CA9">
        <w:rPr>
          <w:lang w:val="en-US"/>
        </w:rPr>
        <w:t>Changed/ Enhanced Features</w:t>
      </w:r>
    </w:p>
    <w:p w:rsidR="00E069E3" w:rsidRDefault="00E069E3"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Dropped Features</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 xml:space="preserve">Fixed Issues  </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lastRenderedPageBreak/>
        <w:t xml:space="preserve">Breaking Changes </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Known Issues</w:t>
      </w:r>
    </w:p>
    <w:p w:rsidR="009D2B2F" w:rsidRDefault="009D2B2F" w:rsidP="007A34B6">
      <w:pPr>
        <w:pStyle w:val="Listenabsatz"/>
        <w:numPr>
          <w:ilvl w:val="0"/>
          <w:numId w:val="24"/>
        </w:numPr>
        <w:jc w:val="both"/>
        <w:rPr>
          <w:lang w:val="en-US"/>
        </w:rPr>
      </w:pPr>
      <w:r>
        <w:rPr>
          <w:lang w:val="en-US"/>
        </w:rPr>
        <w:t>NA</w:t>
      </w:r>
    </w:p>
    <w:p w:rsidR="00EB6817" w:rsidRPr="00EB6817" w:rsidRDefault="00EB6817" w:rsidP="00EB6817">
      <w:pPr>
        <w:jc w:val="both"/>
        <w:rPr>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EB6817">
      <w:pPr>
        <w:pStyle w:val="berschrift1"/>
        <w:numPr>
          <w:ilvl w:val="0"/>
          <w:numId w:val="23"/>
        </w:numPr>
        <w:jc w:val="both"/>
      </w:pPr>
      <w:r w:rsidRPr="0040680F">
        <w:t>Contact</w:t>
      </w:r>
    </w:p>
    <w:p w:rsidR="00C7124E" w:rsidRDefault="00C7124E" w:rsidP="007A34B6">
      <w:pPr>
        <w:jc w:val="both"/>
        <w:rPr>
          <w:lang w:val="en-US"/>
        </w:rPr>
      </w:pPr>
    </w:p>
    <w:p w:rsidR="002E63B5" w:rsidRDefault="002E63B5" w:rsidP="007A34B6">
      <w:pPr>
        <w:jc w:val="both"/>
        <w:rPr>
          <w:lang w:val="en-US"/>
        </w:rPr>
      </w:pPr>
      <w:r>
        <w:rPr>
          <w:lang w:val="en-US"/>
        </w:rPr>
        <w:t>Help desk:</w:t>
      </w:r>
    </w:p>
    <w:p w:rsidR="00371E3E" w:rsidRDefault="00371E3E" w:rsidP="007A34B6">
      <w:pPr>
        <w:pStyle w:val="Listenabsatz"/>
        <w:numPr>
          <w:ilvl w:val="0"/>
          <w:numId w:val="11"/>
        </w:numPr>
        <w:jc w:val="both"/>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7A34B6">
      <w:pPr>
        <w:pStyle w:val="Listenabsatz"/>
        <w:numPr>
          <w:ilvl w:val="0"/>
          <w:numId w:val="11"/>
        </w:numPr>
        <w:jc w:val="both"/>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7A34B6">
      <w:pPr>
        <w:pStyle w:val="Listenabsatz"/>
        <w:numPr>
          <w:ilvl w:val="0"/>
          <w:numId w:val="11"/>
        </w:numPr>
        <w:jc w:val="both"/>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7A34B6">
      <w:pPr>
        <w:pStyle w:val="Listenabsatz"/>
        <w:numPr>
          <w:ilvl w:val="0"/>
          <w:numId w:val="11"/>
        </w:numPr>
        <w:jc w:val="both"/>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rsidSect="00464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22"/>
    <w:multiLevelType w:val="hybridMultilevel"/>
    <w:tmpl w:val="825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11042FE"/>
    <w:multiLevelType w:val="hybridMultilevel"/>
    <w:tmpl w:val="ABBA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4A7839"/>
    <w:multiLevelType w:val="hybridMultilevel"/>
    <w:tmpl w:val="ECF89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B6355C9"/>
    <w:multiLevelType w:val="hybridMultilevel"/>
    <w:tmpl w:val="A6B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6521FD"/>
    <w:multiLevelType w:val="hybridMultilevel"/>
    <w:tmpl w:val="5E04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94277DD"/>
    <w:multiLevelType w:val="multilevel"/>
    <w:tmpl w:val="76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8">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5335421"/>
    <w:multiLevelType w:val="hybridMultilevel"/>
    <w:tmpl w:val="667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F05A46"/>
    <w:multiLevelType w:val="hybridMultilevel"/>
    <w:tmpl w:val="0648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9"/>
  </w:num>
  <w:num w:numId="4">
    <w:abstractNumId w:val="17"/>
  </w:num>
  <w:num w:numId="5">
    <w:abstractNumId w:val="29"/>
  </w:num>
  <w:num w:numId="6">
    <w:abstractNumId w:val="4"/>
  </w:num>
  <w:num w:numId="7">
    <w:abstractNumId w:val="15"/>
  </w:num>
  <w:num w:numId="8">
    <w:abstractNumId w:val="8"/>
  </w:num>
  <w:num w:numId="9">
    <w:abstractNumId w:val="3"/>
  </w:num>
  <w:num w:numId="10">
    <w:abstractNumId w:val="21"/>
  </w:num>
  <w:num w:numId="11">
    <w:abstractNumId w:val="7"/>
  </w:num>
  <w:num w:numId="12">
    <w:abstractNumId w:val="6"/>
  </w:num>
  <w:num w:numId="13">
    <w:abstractNumId w:val="2"/>
  </w:num>
  <w:num w:numId="14">
    <w:abstractNumId w:val="24"/>
  </w:num>
  <w:num w:numId="15">
    <w:abstractNumId w:val="1"/>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27"/>
  </w:num>
  <w:num w:numId="23">
    <w:abstractNumId w:val="5"/>
  </w:num>
  <w:num w:numId="24">
    <w:abstractNumId w:val="20"/>
  </w:num>
  <w:num w:numId="25">
    <w:abstractNumId w:val="28"/>
  </w:num>
  <w:num w:numId="26">
    <w:abstractNumId w:val="26"/>
  </w:num>
  <w:num w:numId="27">
    <w:abstractNumId w:val="13"/>
  </w:num>
  <w:num w:numId="28">
    <w:abstractNumId w:val="16"/>
  </w:num>
  <w:num w:numId="29">
    <w:abstractNumId w:val="23"/>
  </w:num>
  <w:num w:numId="30">
    <w:abstractNumId w:val="0"/>
  </w:num>
  <w:num w:numId="31">
    <w:abstractNumId w:val="11"/>
  </w:num>
  <w:num w:numId="32">
    <w:abstractNumId w:val="12"/>
  </w:num>
  <w:num w:numId="33">
    <w:abstractNumId w:val="9"/>
  </w:num>
  <w:num w:numId="34">
    <w:abstractNumId w:val="14"/>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2"/>
  </w:compat>
  <w:rsids>
    <w:rsidRoot w:val="00D67660"/>
    <w:rsid w:val="00010BD4"/>
    <w:rsid w:val="000272BD"/>
    <w:rsid w:val="00027B8C"/>
    <w:rsid w:val="00031BFB"/>
    <w:rsid w:val="0003350E"/>
    <w:rsid w:val="00040564"/>
    <w:rsid w:val="00042888"/>
    <w:rsid w:val="000440E4"/>
    <w:rsid w:val="000513BA"/>
    <w:rsid w:val="000529C6"/>
    <w:rsid w:val="00056D56"/>
    <w:rsid w:val="000653AB"/>
    <w:rsid w:val="00080191"/>
    <w:rsid w:val="00091A1A"/>
    <w:rsid w:val="000B5893"/>
    <w:rsid w:val="000B5E3D"/>
    <w:rsid w:val="000C5320"/>
    <w:rsid w:val="000C5D71"/>
    <w:rsid w:val="000E2942"/>
    <w:rsid w:val="000E5297"/>
    <w:rsid w:val="000F0E50"/>
    <w:rsid w:val="000F4958"/>
    <w:rsid w:val="00101687"/>
    <w:rsid w:val="001039C6"/>
    <w:rsid w:val="00107315"/>
    <w:rsid w:val="001354A6"/>
    <w:rsid w:val="00140B68"/>
    <w:rsid w:val="00140F74"/>
    <w:rsid w:val="001426E7"/>
    <w:rsid w:val="0014356A"/>
    <w:rsid w:val="00152A72"/>
    <w:rsid w:val="00172E0A"/>
    <w:rsid w:val="0017395E"/>
    <w:rsid w:val="00182548"/>
    <w:rsid w:val="00191031"/>
    <w:rsid w:val="00197C8D"/>
    <w:rsid w:val="001B0A9C"/>
    <w:rsid w:val="001B5EEE"/>
    <w:rsid w:val="001C07E0"/>
    <w:rsid w:val="001C459B"/>
    <w:rsid w:val="001C7BB1"/>
    <w:rsid w:val="001E04C3"/>
    <w:rsid w:val="001E70A5"/>
    <w:rsid w:val="001F17FF"/>
    <w:rsid w:val="001F7691"/>
    <w:rsid w:val="00203DDB"/>
    <w:rsid w:val="00204150"/>
    <w:rsid w:val="00205C80"/>
    <w:rsid w:val="00211FFA"/>
    <w:rsid w:val="002127E1"/>
    <w:rsid w:val="00217FA9"/>
    <w:rsid w:val="0022052E"/>
    <w:rsid w:val="00230584"/>
    <w:rsid w:val="00230E69"/>
    <w:rsid w:val="0023456C"/>
    <w:rsid w:val="00244C95"/>
    <w:rsid w:val="00252B8C"/>
    <w:rsid w:val="002547CD"/>
    <w:rsid w:val="002642DD"/>
    <w:rsid w:val="002724FF"/>
    <w:rsid w:val="00280A99"/>
    <w:rsid w:val="002B532A"/>
    <w:rsid w:val="002B6B17"/>
    <w:rsid w:val="002C51E9"/>
    <w:rsid w:val="002C696E"/>
    <w:rsid w:val="002D1E5D"/>
    <w:rsid w:val="002E63B5"/>
    <w:rsid w:val="002F0AB8"/>
    <w:rsid w:val="002F4190"/>
    <w:rsid w:val="0030165B"/>
    <w:rsid w:val="0033597C"/>
    <w:rsid w:val="00340F4B"/>
    <w:rsid w:val="00346F9F"/>
    <w:rsid w:val="00371E3E"/>
    <w:rsid w:val="003968DE"/>
    <w:rsid w:val="003A1654"/>
    <w:rsid w:val="003A3017"/>
    <w:rsid w:val="003B3C5B"/>
    <w:rsid w:val="003C074B"/>
    <w:rsid w:val="003D7B80"/>
    <w:rsid w:val="003E792B"/>
    <w:rsid w:val="0040680F"/>
    <w:rsid w:val="00420D4A"/>
    <w:rsid w:val="00422FB8"/>
    <w:rsid w:val="00423F54"/>
    <w:rsid w:val="00427538"/>
    <w:rsid w:val="00427AAF"/>
    <w:rsid w:val="00431DEC"/>
    <w:rsid w:val="00434C7C"/>
    <w:rsid w:val="00464EFE"/>
    <w:rsid w:val="004701DF"/>
    <w:rsid w:val="00470248"/>
    <w:rsid w:val="004A5AE4"/>
    <w:rsid w:val="004A7EF4"/>
    <w:rsid w:val="004C06E2"/>
    <w:rsid w:val="004C2B78"/>
    <w:rsid w:val="004D1164"/>
    <w:rsid w:val="004F661B"/>
    <w:rsid w:val="004F7DA6"/>
    <w:rsid w:val="0051219F"/>
    <w:rsid w:val="005126BE"/>
    <w:rsid w:val="00513C43"/>
    <w:rsid w:val="005221FD"/>
    <w:rsid w:val="00525291"/>
    <w:rsid w:val="00530842"/>
    <w:rsid w:val="00532F8D"/>
    <w:rsid w:val="00562DFC"/>
    <w:rsid w:val="00586F9C"/>
    <w:rsid w:val="005915C4"/>
    <w:rsid w:val="005A146D"/>
    <w:rsid w:val="005A2445"/>
    <w:rsid w:val="005A2F28"/>
    <w:rsid w:val="005A3926"/>
    <w:rsid w:val="005A6EE5"/>
    <w:rsid w:val="005B5377"/>
    <w:rsid w:val="005C363F"/>
    <w:rsid w:val="005D04BE"/>
    <w:rsid w:val="005D2AB4"/>
    <w:rsid w:val="005D79F0"/>
    <w:rsid w:val="005E7142"/>
    <w:rsid w:val="005F41AF"/>
    <w:rsid w:val="00613CA9"/>
    <w:rsid w:val="00640E3F"/>
    <w:rsid w:val="00643B17"/>
    <w:rsid w:val="006442B6"/>
    <w:rsid w:val="006536EA"/>
    <w:rsid w:val="00654F41"/>
    <w:rsid w:val="00657255"/>
    <w:rsid w:val="00660170"/>
    <w:rsid w:val="00674DBB"/>
    <w:rsid w:val="00675D2C"/>
    <w:rsid w:val="00692737"/>
    <w:rsid w:val="006B3104"/>
    <w:rsid w:val="006C042A"/>
    <w:rsid w:val="006D29D1"/>
    <w:rsid w:val="006D3323"/>
    <w:rsid w:val="006D46F5"/>
    <w:rsid w:val="006F1697"/>
    <w:rsid w:val="006F6E58"/>
    <w:rsid w:val="006F7166"/>
    <w:rsid w:val="00701839"/>
    <w:rsid w:val="00701DD9"/>
    <w:rsid w:val="00710BC6"/>
    <w:rsid w:val="00724E22"/>
    <w:rsid w:val="007442A8"/>
    <w:rsid w:val="00755EF0"/>
    <w:rsid w:val="00756318"/>
    <w:rsid w:val="0077039B"/>
    <w:rsid w:val="007735D7"/>
    <w:rsid w:val="00793AB6"/>
    <w:rsid w:val="007975B6"/>
    <w:rsid w:val="007A22E3"/>
    <w:rsid w:val="007A34B6"/>
    <w:rsid w:val="007A621C"/>
    <w:rsid w:val="007A6B69"/>
    <w:rsid w:val="007A79F6"/>
    <w:rsid w:val="007C7B3A"/>
    <w:rsid w:val="007D74B3"/>
    <w:rsid w:val="007F7ABD"/>
    <w:rsid w:val="00833D5C"/>
    <w:rsid w:val="00845F83"/>
    <w:rsid w:val="0085071C"/>
    <w:rsid w:val="008648B5"/>
    <w:rsid w:val="0086743F"/>
    <w:rsid w:val="00881DB1"/>
    <w:rsid w:val="0088538C"/>
    <w:rsid w:val="00890FEC"/>
    <w:rsid w:val="0089122B"/>
    <w:rsid w:val="008A14C6"/>
    <w:rsid w:val="008B4A7C"/>
    <w:rsid w:val="008C0379"/>
    <w:rsid w:val="008C1126"/>
    <w:rsid w:val="008C3D82"/>
    <w:rsid w:val="008E2DB8"/>
    <w:rsid w:val="008F1CB9"/>
    <w:rsid w:val="00903A56"/>
    <w:rsid w:val="00923B58"/>
    <w:rsid w:val="00924658"/>
    <w:rsid w:val="0092727A"/>
    <w:rsid w:val="00951A00"/>
    <w:rsid w:val="00955360"/>
    <w:rsid w:val="009606F9"/>
    <w:rsid w:val="009616F9"/>
    <w:rsid w:val="009662EF"/>
    <w:rsid w:val="00980311"/>
    <w:rsid w:val="0098512F"/>
    <w:rsid w:val="0099005F"/>
    <w:rsid w:val="00990573"/>
    <w:rsid w:val="00995838"/>
    <w:rsid w:val="00997556"/>
    <w:rsid w:val="009A19EF"/>
    <w:rsid w:val="009A41BC"/>
    <w:rsid w:val="009B3283"/>
    <w:rsid w:val="009B46E0"/>
    <w:rsid w:val="009C33A5"/>
    <w:rsid w:val="009D1483"/>
    <w:rsid w:val="009D2683"/>
    <w:rsid w:val="009D28FD"/>
    <w:rsid w:val="009D2B2F"/>
    <w:rsid w:val="009D482C"/>
    <w:rsid w:val="009D76F2"/>
    <w:rsid w:val="009D7B00"/>
    <w:rsid w:val="009E03C9"/>
    <w:rsid w:val="009E280E"/>
    <w:rsid w:val="009E6703"/>
    <w:rsid w:val="009E778F"/>
    <w:rsid w:val="009F64E1"/>
    <w:rsid w:val="00A11827"/>
    <w:rsid w:val="00A33153"/>
    <w:rsid w:val="00A33214"/>
    <w:rsid w:val="00A426C2"/>
    <w:rsid w:val="00A96250"/>
    <w:rsid w:val="00A96253"/>
    <w:rsid w:val="00AA41F5"/>
    <w:rsid w:val="00AB0103"/>
    <w:rsid w:val="00AB0E0D"/>
    <w:rsid w:val="00AB1E70"/>
    <w:rsid w:val="00AC1AB9"/>
    <w:rsid w:val="00AC692C"/>
    <w:rsid w:val="00AC6AA9"/>
    <w:rsid w:val="00AD2159"/>
    <w:rsid w:val="00AE1349"/>
    <w:rsid w:val="00AE4E2A"/>
    <w:rsid w:val="00AF0F15"/>
    <w:rsid w:val="00AF7F10"/>
    <w:rsid w:val="00B03A94"/>
    <w:rsid w:val="00B070F1"/>
    <w:rsid w:val="00B2187A"/>
    <w:rsid w:val="00B22C60"/>
    <w:rsid w:val="00B2546F"/>
    <w:rsid w:val="00B31CBC"/>
    <w:rsid w:val="00B53704"/>
    <w:rsid w:val="00B600A3"/>
    <w:rsid w:val="00B8074E"/>
    <w:rsid w:val="00B82788"/>
    <w:rsid w:val="00B963E4"/>
    <w:rsid w:val="00B96D63"/>
    <w:rsid w:val="00BA0AB3"/>
    <w:rsid w:val="00BA4DFF"/>
    <w:rsid w:val="00BB570D"/>
    <w:rsid w:val="00BC10AD"/>
    <w:rsid w:val="00BC227C"/>
    <w:rsid w:val="00BC65E4"/>
    <w:rsid w:val="00BF06AD"/>
    <w:rsid w:val="00C01518"/>
    <w:rsid w:val="00C048CF"/>
    <w:rsid w:val="00C103C6"/>
    <w:rsid w:val="00C110F3"/>
    <w:rsid w:val="00C21A93"/>
    <w:rsid w:val="00C23266"/>
    <w:rsid w:val="00C27DB9"/>
    <w:rsid w:val="00C37366"/>
    <w:rsid w:val="00C600BE"/>
    <w:rsid w:val="00C669F0"/>
    <w:rsid w:val="00C7124E"/>
    <w:rsid w:val="00C8464A"/>
    <w:rsid w:val="00C92568"/>
    <w:rsid w:val="00CB22AC"/>
    <w:rsid w:val="00CC2B65"/>
    <w:rsid w:val="00CC4235"/>
    <w:rsid w:val="00CD44E4"/>
    <w:rsid w:val="00CD5A15"/>
    <w:rsid w:val="00CD7065"/>
    <w:rsid w:val="00CE2BEE"/>
    <w:rsid w:val="00CE41C3"/>
    <w:rsid w:val="00D0274A"/>
    <w:rsid w:val="00D04496"/>
    <w:rsid w:val="00D103F1"/>
    <w:rsid w:val="00D2602F"/>
    <w:rsid w:val="00D44183"/>
    <w:rsid w:val="00D459F9"/>
    <w:rsid w:val="00D61228"/>
    <w:rsid w:val="00D624A0"/>
    <w:rsid w:val="00D67660"/>
    <w:rsid w:val="00D82D25"/>
    <w:rsid w:val="00D917CB"/>
    <w:rsid w:val="00D954CE"/>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55715"/>
    <w:rsid w:val="00E6135F"/>
    <w:rsid w:val="00E65EC9"/>
    <w:rsid w:val="00E77ECD"/>
    <w:rsid w:val="00E80590"/>
    <w:rsid w:val="00E8331B"/>
    <w:rsid w:val="00E923F4"/>
    <w:rsid w:val="00EA4447"/>
    <w:rsid w:val="00EB1D91"/>
    <w:rsid w:val="00EB2410"/>
    <w:rsid w:val="00EB6817"/>
    <w:rsid w:val="00EB6C84"/>
    <w:rsid w:val="00EC351B"/>
    <w:rsid w:val="00EE7EF3"/>
    <w:rsid w:val="00EF1376"/>
    <w:rsid w:val="00EF27F7"/>
    <w:rsid w:val="00F03045"/>
    <w:rsid w:val="00F06095"/>
    <w:rsid w:val="00F07E32"/>
    <w:rsid w:val="00F314C3"/>
    <w:rsid w:val="00F32296"/>
    <w:rsid w:val="00F33775"/>
    <w:rsid w:val="00F346F5"/>
    <w:rsid w:val="00F741F5"/>
    <w:rsid w:val="00F778BC"/>
    <w:rsid w:val="00F92FF0"/>
    <w:rsid w:val="00FA07CE"/>
    <w:rsid w:val="00FB3F09"/>
    <w:rsid w:val="00FB54CA"/>
    <w:rsid w:val="00FD3C28"/>
    <w:rsid w:val="00FE2A23"/>
    <w:rsid w:val="00FE4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 w:type="character" w:styleId="BesuchterHyperlink">
    <w:name w:val="FollowedHyperlink"/>
    <w:basedOn w:val="Absatz-Standardschriftart"/>
    <w:uiPriority w:val="99"/>
    <w:semiHidden/>
    <w:unhideWhenUsed/>
    <w:rsid w:val="00BB57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75355197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00">
          <w:marLeft w:val="0"/>
          <w:marRight w:val="0"/>
          <w:marTop w:val="0"/>
          <w:marBottom w:val="0"/>
          <w:divBdr>
            <w:top w:val="none" w:sz="0" w:space="0" w:color="auto"/>
            <w:left w:val="none" w:sz="0" w:space="0" w:color="auto"/>
            <w:bottom w:val="none" w:sz="0" w:space="0" w:color="auto"/>
            <w:right w:val="none" w:sz="0" w:space="0" w:color="auto"/>
          </w:divBdr>
        </w:div>
      </w:divsChild>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842EB2-6576-434B-A8DA-3F9A6FEDE1B0}">
  <ds:schemaRefs>
    <ds:schemaRef ds:uri="http://schemas.openxmlformats.org/officeDocument/2006/bibliography"/>
  </ds:schemaRefs>
</ds:datastoreItem>
</file>

<file path=customXml/itemProps2.xml><?xml version="1.0" encoding="utf-8"?>
<ds:datastoreItem xmlns:ds="http://schemas.openxmlformats.org/officeDocument/2006/customXml" ds:itemID="{8DD49FA0-47C9-42ED-BD9A-03F1A761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6</Pages>
  <Words>1152</Words>
  <Characters>7258</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BExIS 2.5.0 - Release Note</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29</cp:revision>
  <cp:lastPrinted>2015-02-24T14:27:00Z</cp:lastPrinted>
  <dcterms:created xsi:type="dcterms:W3CDTF">2015-02-09T12:43:00Z</dcterms:created>
  <dcterms:modified xsi:type="dcterms:W3CDTF">2015-04-28T08:47:00Z</dcterms:modified>
</cp:coreProperties>
</file>